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diseo"/>
        <w:tblW w:w="9237" w:type="dxa"/>
        <w:tblInd w:w="-3" w:type="dxa"/>
        <w:tblLayout w:type="fixed"/>
        <w:tblCellMar>
          <w:bottom w:w="288" w:type="dxa"/>
        </w:tblCellMar>
        <w:tblLook w:val="04A0" w:firstRow="1" w:lastRow="0" w:firstColumn="1" w:lastColumn="0" w:noHBand="0" w:noVBand="1"/>
        <w:tblDescription w:val="Tabla con diseño para especificar Nombre de la compañía, Dirección y Logotipo."/>
      </w:tblPr>
      <w:tblGrid>
        <w:gridCol w:w="4470"/>
        <w:gridCol w:w="4767"/>
      </w:tblGrid>
      <w:tr w:rsidR="00182156" w:rsidRPr="004A18EB" w14:paraId="666BF226" w14:textId="77777777" w:rsidTr="00D17AF7">
        <w:trPr>
          <w:trHeight w:val="2475"/>
        </w:trPr>
        <w:tc>
          <w:tcPr>
            <w:tcW w:w="4470" w:type="dxa"/>
          </w:tcPr>
          <w:p w14:paraId="77CE99BF" w14:textId="77777777" w:rsidR="00182156" w:rsidRPr="004A18EB" w:rsidRDefault="00D17AF7" w:rsidP="007330E9">
            <w:pPr>
              <w:ind w:left="0"/>
            </w:pPr>
            <w:r w:rsidRPr="004A18EB">
              <w:rPr>
                <w:noProof/>
                <w:lang w:bidi="es-ES"/>
              </w:rPr>
              <w:drawing>
                <wp:inline distT="0" distB="0" distL="0" distR="0" wp14:anchorId="50DFB57C" wp14:editId="004C670A">
                  <wp:extent cx="2695575" cy="1727200"/>
                  <wp:effectExtent l="0" t="0" r="0" b="6350"/>
                  <wp:docPr id="397249899" name="Gráfico 1" descr="Ilustración de dos personas en una reunión mirando gráf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áfico 1" descr="Ilustración de dos personas en una reunión mirando gráficos"/>
                          <pic:cNvPicPr/>
                        </pic:nvPicPr>
                        <pic:blipFill rotWithShape="1">
                          <a:blip r:embed="rId11">
                            <a:extLst>
                              <a:ext uri="{96DAC541-7B7A-43D3-8B79-37D633B846F1}">
                                <asvg:svgBlip xmlns:asvg="http://schemas.microsoft.com/office/drawing/2016/SVG/main" r:embed="rId12"/>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4BED3736" w14:textId="0C493894" w:rsidR="001A001A" w:rsidRPr="004A18EB" w:rsidRDefault="00000000" w:rsidP="00A2520F">
            <w:pPr>
              <w:pStyle w:val="Ttulo"/>
              <w:spacing w:after="120"/>
              <w:ind w:left="142" w:right="142"/>
            </w:pPr>
            <w:sdt>
              <w:sdtPr>
                <w:id w:val="-1983000328"/>
                <w:placeholder>
                  <w:docPart w:val="5D4665DEF6DF4CBDAFC4535FBC21ED05"/>
                </w:placeholder>
                <w15:appearance w15:val="hidden"/>
              </w:sdtPr>
              <w:sdtContent>
                <w:r w:rsidR="00476CEE">
                  <w:t xml:space="preserve">Cotización por sitio de </w:t>
                </w:r>
                <w:proofErr w:type="spellStart"/>
                <w:r w:rsidR="00476CEE">
                  <w:t>Gessamí</w:t>
                </w:r>
                <w:proofErr w:type="spellEnd"/>
              </w:sdtContent>
            </w:sdt>
            <w:r w:rsidR="00D17AF7" w:rsidRPr="004A18EB">
              <w:rPr>
                <w:lang w:bidi="es-ES"/>
              </w:rPr>
              <w:t xml:space="preserve"> </w:t>
            </w:r>
            <w:proofErr w:type="gramStart"/>
            <w:r w:rsidR="00BB3402">
              <w:rPr>
                <w:lang w:bidi="es-ES"/>
              </w:rPr>
              <w:t>S.A</w:t>
            </w:r>
            <w:proofErr w:type="gramEnd"/>
          </w:p>
        </w:tc>
      </w:tr>
      <w:tr w:rsidR="00182156" w:rsidRPr="004A18EB" w14:paraId="5BCDA636" w14:textId="77777777" w:rsidTr="004D118C">
        <w:trPr>
          <w:trHeight w:val="985"/>
        </w:trPr>
        <w:tc>
          <w:tcPr>
            <w:tcW w:w="4470" w:type="dxa"/>
          </w:tcPr>
          <w:p w14:paraId="56358C59" w14:textId="1B8677C6" w:rsidR="00182156" w:rsidRPr="0032505F" w:rsidRDefault="00DE4100" w:rsidP="003D6A2B">
            <w:pPr>
              <w:pStyle w:val="Nombre"/>
              <w:ind w:left="0" w:right="0"/>
              <w:rPr>
                <w:lang w:val="es-UY"/>
              </w:rPr>
            </w:pPr>
            <w:r>
              <w:rPr>
                <w:lang w:val="es-UY"/>
              </w:rPr>
              <w:t>Federico Viana</w:t>
            </w:r>
          </w:p>
          <w:sdt>
            <w:sdtPr>
              <w:id w:val="-535504123"/>
              <w:placeholder>
                <w:docPart w:val="3EF0BE36A5C24AA5998E91B653292861"/>
              </w:placeholder>
              <w15:appearance w15:val="hidden"/>
            </w:sdtPr>
            <w:sdtContent>
              <w:p w14:paraId="66392F2B" w14:textId="4167BC0F" w:rsidR="00DE4100" w:rsidRDefault="00DE4100" w:rsidP="00DE4100">
                <w:pPr>
                  <w:spacing w:before="60"/>
                  <w:ind w:right="144"/>
                </w:pPr>
                <w:r>
                  <w:t>Mantenimiento de oferta 15 días.</w:t>
                </w:r>
              </w:p>
              <w:p w14:paraId="021B114D" w14:textId="10ADAD24" w:rsidR="0032505F" w:rsidRPr="0032505F" w:rsidRDefault="00000000" w:rsidP="0032505F">
                <w:pPr>
                  <w:ind w:left="0"/>
                  <w:rPr>
                    <w:lang w:val="es-UY"/>
                  </w:rPr>
                </w:pPr>
              </w:p>
            </w:sdtContent>
          </w:sdt>
        </w:tc>
        <w:tc>
          <w:tcPr>
            <w:tcW w:w="4767" w:type="dxa"/>
          </w:tcPr>
          <w:p w14:paraId="63735D42" w14:textId="393026CC" w:rsidR="00182156" w:rsidRPr="004A18EB" w:rsidRDefault="00B518B6" w:rsidP="00476CEE">
            <w:pPr>
              <w:pStyle w:val="Subttulo"/>
            </w:pPr>
            <w:r>
              <w:rPr>
                <w:lang w:val="es-UY"/>
              </w:rPr>
              <w:t>SOW</w:t>
            </w:r>
            <w:r w:rsidR="00476CEE">
              <w:t xml:space="preserve"> 001: cotización por desarrollo del sitio   para </w:t>
            </w:r>
            <w:proofErr w:type="spellStart"/>
            <w:r w:rsidR="00476CEE">
              <w:t>Gessamí</w:t>
            </w:r>
            <w:proofErr w:type="spellEnd"/>
            <w:r w:rsidR="00476CEE">
              <w:t xml:space="preserve"> S.A 10/05/2023</w:t>
            </w:r>
          </w:p>
        </w:tc>
      </w:tr>
    </w:tbl>
    <w:p w14:paraId="7B6E5269" w14:textId="77777777" w:rsidR="009C6C28" w:rsidRPr="004A18EB" w:rsidRDefault="009C6C28" w:rsidP="00B5119A"/>
    <w:tbl>
      <w:tblPr>
        <w:tblStyle w:val="TabladeSOW"/>
        <w:tblW w:w="8995" w:type="dxa"/>
        <w:tblInd w:w="5"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6" w:space="0" w:color="89B9D4" w:themeColor="accent1" w:themeTint="99"/>
          <w:insideV w:val="single" w:sz="4" w:space="0" w:color="89B9D4" w:themeColor="accent1" w:themeTint="99"/>
        </w:tblBorders>
        <w:tblLayout w:type="fixed"/>
        <w:tblLook w:val="0620" w:firstRow="1" w:lastRow="0" w:firstColumn="0" w:lastColumn="0" w:noHBand="1" w:noVBand="1"/>
        <w:tblDescription w:val="Escriba la descripción del elemento, el número de recursos, la tasa horaria y el número de horas en esta tabla."/>
      </w:tblPr>
      <w:tblGrid>
        <w:gridCol w:w="2060"/>
        <w:gridCol w:w="3510"/>
        <w:gridCol w:w="3425"/>
      </w:tblGrid>
      <w:tr w:rsidR="00277B3D" w:rsidRPr="004A18EB" w14:paraId="5D397276" w14:textId="77777777" w:rsidTr="0066083C">
        <w:trPr>
          <w:cnfStyle w:val="100000000000" w:firstRow="1" w:lastRow="0" w:firstColumn="0" w:lastColumn="0" w:oddVBand="0" w:evenVBand="0" w:oddHBand="0" w:evenHBand="0" w:firstRowFirstColumn="0" w:firstRowLastColumn="0" w:lastRowFirstColumn="0" w:lastRowLastColumn="0"/>
          <w:tblHeader/>
        </w:trPr>
        <w:tc>
          <w:tcPr>
            <w:tcW w:w="20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7E7F0" w:themeFill="accent1" w:themeFillTint="33"/>
          </w:tcPr>
          <w:p w14:paraId="525C7C75" w14:textId="77777777" w:rsidR="00277B3D" w:rsidRPr="004A18EB" w:rsidRDefault="00000000" w:rsidP="00D17AF7">
            <w:pPr>
              <w:pStyle w:val="Encabezadodetabla"/>
            </w:pPr>
            <w:sdt>
              <w:sdtPr>
                <w:id w:val="-30578705"/>
                <w:placeholder>
                  <w:docPart w:val="35333FB84B594A33AFC88B10213189CD"/>
                </w:placeholder>
                <w:showingPlcHdr/>
                <w15:appearance w15:val="hidden"/>
              </w:sdtPr>
              <w:sdtContent>
                <w:r w:rsidR="00D17AF7" w:rsidRPr="004A18EB">
                  <w:rPr>
                    <w:lang w:bidi="es-ES"/>
                  </w:rPr>
                  <w:t>Fecha</w:t>
                </w:r>
              </w:sdtContent>
            </w:sdt>
            <w:r w:rsidR="00D17AF7" w:rsidRPr="004A18EB">
              <w:rPr>
                <w:lang w:bidi="es-ES"/>
              </w:rPr>
              <w:t xml:space="preserve"> </w:t>
            </w:r>
          </w:p>
        </w:tc>
        <w:tc>
          <w:tcPr>
            <w:tcW w:w="35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7E7F0" w:themeFill="accent1" w:themeFillTint="33"/>
          </w:tcPr>
          <w:p w14:paraId="411F6726" w14:textId="77777777" w:rsidR="00277B3D" w:rsidRPr="004A18EB" w:rsidRDefault="00000000" w:rsidP="00D17AF7">
            <w:pPr>
              <w:pStyle w:val="Encabezadodetabla"/>
            </w:pPr>
            <w:sdt>
              <w:sdtPr>
                <w:id w:val="1410813417"/>
                <w:placeholder>
                  <w:docPart w:val="F986990D1CBB4F8D8718A884395C42FF"/>
                </w:placeholder>
                <w:showingPlcHdr/>
                <w15:appearance w15:val="hidden"/>
              </w:sdtPr>
              <w:sdtContent>
                <w:r w:rsidR="00D17AF7" w:rsidRPr="004A18EB">
                  <w:rPr>
                    <w:lang w:bidi="es-ES"/>
                  </w:rPr>
                  <w:t>Servicios realizados por:</w:t>
                </w:r>
              </w:sdtContent>
            </w:sdt>
            <w:r w:rsidR="00D17AF7" w:rsidRPr="004A18EB">
              <w:rPr>
                <w:lang w:bidi="es-ES"/>
              </w:rPr>
              <w:t xml:space="preserve"> </w:t>
            </w:r>
          </w:p>
        </w:tc>
        <w:tc>
          <w:tcPr>
            <w:tcW w:w="342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7E7F0" w:themeFill="accent1" w:themeFillTint="33"/>
          </w:tcPr>
          <w:p w14:paraId="6CC5040E" w14:textId="77777777" w:rsidR="00277B3D" w:rsidRPr="004A18EB" w:rsidRDefault="00000000" w:rsidP="00D17AF7">
            <w:pPr>
              <w:pStyle w:val="Encabezadodetabla"/>
            </w:pPr>
            <w:sdt>
              <w:sdtPr>
                <w:id w:val="579568588"/>
                <w:placeholder>
                  <w:docPart w:val="B17A527152C2460AA8476D86CED19D88"/>
                </w:placeholder>
                <w:showingPlcHdr/>
                <w15:appearance w15:val="hidden"/>
              </w:sdtPr>
              <w:sdtContent>
                <w:r w:rsidR="00D17AF7" w:rsidRPr="004A18EB">
                  <w:rPr>
                    <w:lang w:bidi="es-ES"/>
                  </w:rPr>
                  <w:t>Servicios realizados para:</w:t>
                </w:r>
              </w:sdtContent>
            </w:sdt>
            <w:r w:rsidR="00D17AF7" w:rsidRPr="004A18EB">
              <w:rPr>
                <w:lang w:bidi="es-ES"/>
              </w:rPr>
              <w:t xml:space="preserve"> </w:t>
            </w:r>
          </w:p>
        </w:tc>
      </w:tr>
      <w:tr w:rsidR="00277B3D" w:rsidRPr="0032505F" w14:paraId="6C536143" w14:textId="77777777" w:rsidTr="007417B1">
        <w:trPr>
          <w:trHeight w:val="1002"/>
        </w:trPr>
        <w:tc>
          <w:tcPr>
            <w:tcW w:w="2060" w:type="dxa"/>
          </w:tcPr>
          <w:p w14:paraId="7FE90FED" w14:textId="75BB1C73" w:rsidR="00277B3D" w:rsidRPr="004A18EB" w:rsidRDefault="00000000" w:rsidP="00D17AF7">
            <w:sdt>
              <w:sdtPr>
                <w:id w:val="-1573191320"/>
                <w:placeholder>
                  <w:docPart w:val="CDD6E2B7B85648D1812ECE4D041B9975"/>
                </w:placeholder>
                <w15:appearance w15:val="hidden"/>
              </w:sdtPr>
              <w:sdtContent>
                <w:r w:rsidR="00476CEE">
                  <w:t>10/05/2023</w:t>
                </w:r>
              </w:sdtContent>
            </w:sdt>
            <w:r w:rsidR="00D17AF7" w:rsidRPr="004A18EB">
              <w:rPr>
                <w:lang w:bidi="es-ES"/>
              </w:rPr>
              <w:t xml:space="preserve"> </w:t>
            </w:r>
          </w:p>
        </w:tc>
        <w:tc>
          <w:tcPr>
            <w:tcW w:w="3510" w:type="dxa"/>
          </w:tcPr>
          <w:p w14:paraId="2B14E8FE" w14:textId="16E1203F" w:rsidR="00277B3D" w:rsidRPr="004A18EB" w:rsidRDefault="00000000" w:rsidP="00A2520F">
            <w:pPr>
              <w:spacing w:after="120"/>
            </w:pPr>
            <w:sdt>
              <w:sdtPr>
                <w:id w:val="2040772495"/>
                <w:placeholder>
                  <w:docPart w:val="DECD28CA716E49DF8A8CBF74BA65982C"/>
                </w:placeholder>
                <w15:appearance w15:val="hidden"/>
              </w:sdtPr>
              <w:sdtContent>
                <w:r w:rsidR="00DE4100">
                  <w:t>Federico Viana</w:t>
                </w:r>
              </w:sdtContent>
            </w:sdt>
          </w:p>
          <w:sdt>
            <w:sdtPr>
              <w:id w:val="1113780903"/>
              <w:placeholder>
                <w:docPart w:val="762597CB63D84A5D82FE43D542023A81"/>
              </w:placeholder>
              <w15:appearance w15:val="hidden"/>
            </w:sdtPr>
            <w:sdtContent>
              <w:sdt>
                <w:sdtPr>
                  <w:id w:val="765890217"/>
                  <w:placeholder>
                    <w:docPart w:val="F390B3D9AAAD48F29297319936F2E13E"/>
                  </w:placeholder>
                  <w15:appearance w15:val="hidden"/>
                </w:sdtPr>
                <w:sdtContent>
                  <w:p w14:paraId="1843F9D6" w14:textId="53F80BA0" w:rsidR="00DE4100" w:rsidRDefault="00DE4100" w:rsidP="00DE4100">
                    <w:pPr>
                      <w:spacing w:before="60"/>
                    </w:pPr>
                  </w:p>
                  <w:p w14:paraId="07A4C599" w14:textId="559EC27D" w:rsidR="0032505F" w:rsidRDefault="0032505F" w:rsidP="0032505F"/>
                </w:sdtContent>
              </w:sdt>
              <w:p w14:paraId="60C89036" w14:textId="573D4324" w:rsidR="00E803F4" w:rsidRPr="004A18EB" w:rsidRDefault="00000000" w:rsidP="00A2520F">
                <w:pPr>
                  <w:spacing w:after="120"/>
                </w:pPr>
              </w:p>
            </w:sdtContent>
          </w:sdt>
        </w:tc>
        <w:tc>
          <w:tcPr>
            <w:tcW w:w="3425" w:type="dxa"/>
          </w:tcPr>
          <w:p w14:paraId="09516161" w14:textId="60ACAA7B" w:rsidR="00277B3D" w:rsidRPr="0032505F" w:rsidRDefault="0032505F" w:rsidP="00A2520F">
            <w:pPr>
              <w:spacing w:after="120"/>
              <w:rPr>
                <w:lang w:val="es-UY"/>
              </w:rPr>
            </w:pPr>
            <w:proofErr w:type="spellStart"/>
            <w:proofErr w:type="gramStart"/>
            <w:r>
              <w:t>Gessamí</w:t>
            </w:r>
            <w:proofErr w:type="spellEnd"/>
            <w:r>
              <w:t xml:space="preserve"> .S</w:t>
            </w:r>
            <w:proofErr w:type="gramEnd"/>
            <w:r>
              <w:t>.A</w:t>
            </w:r>
          </w:p>
          <w:sdt>
            <w:sdtPr>
              <w:id w:val="-590553129"/>
              <w:placeholder>
                <w:docPart w:val="6E9CD91C043447869D7A92A8C3A6B3E7"/>
              </w:placeholder>
              <w15:appearance w15:val="hidden"/>
            </w:sdtPr>
            <w:sdtContent>
              <w:p w14:paraId="14098B91" w14:textId="77777777" w:rsidR="006851E1" w:rsidRDefault="0032505F" w:rsidP="0032505F">
                <w:pPr>
                  <w:spacing w:after="120"/>
                </w:pPr>
                <w:r>
                  <w:t>Calle las Espumas</w:t>
                </w:r>
              </w:p>
              <w:p w14:paraId="446B8829" w14:textId="05CA3AC4" w:rsidR="0032505F" w:rsidRPr="0032505F" w:rsidRDefault="0032505F" w:rsidP="0032505F">
                <w:pPr>
                  <w:spacing w:after="120"/>
                  <w:rPr>
                    <w:lang w:val="es-UY"/>
                  </w:rPr>
                </w:pPr>
                <w:r>
                  <w:t>La Barra, Maldonado</w:t>
                </w:r>
              </w:p>
            </w:sdtContent>
          </w:sdt>
        </w:tc>
      </w:tr>
    </w:tbl>
    <w:p w14:paraId="55C73569" w14:textId="77777777" w:rsidR="001317FF" w:rsidRPr="0032505F" w:rsidRDefault="001317FF">
      <w:pPr>
        <w:rPr>
          <w:lang w:val="es-UY"/>
        </w:rPr>
      </w:pPr>
    </w:p>
    <w:p w14:paraId="4DAD0D5A" w14:textId="635C0045" w:rsidR="009C6C28" w:rsidRPr="004A18EB" w:rsidRDefault="00000000">
      <w:sdt>
        <w:sdtPr>
          <w:id w:val="1270893823"/>
          <w:placeholder>
            <w:docPart w:val="A1842C2653B140B28DAE8046109B6F2D"/>
          </w:placeholder>
          <w15:appearance w15:val="hidden"/>
        </w:sdtPr>
        <w:sdtContent>
          <w:r w:rsidR="000F0CF4">
            <w:t>Esta cotización de trabajo se emite para detallar el alcance de lo acordado entre</w:t>
          </w:r>
        </w:sdtContent>
      </w:sdt>
      <w:r w:rsidR="00D17AF7" w:rsidRPr="004A18EB">
        <w:rPr>
          <w:lang w:bidi="es-ES"/>
        </w:rPr>
        <w:t xml:space="preserve"> </w:t>
      </w:r>
      <w:sdt>
        <w:sdtPr>
          <w:id w:val="-1934345392"/>
          <w:placeholder>
            <w:docPart w:val="59CAEB87E52E474A80F5A9EFFD2F0CD1"/>
          </w:placeholder>
          <w15:appearance w15:val="hidden"/>
        </w:sdtPr>
        <w:sdtContent>
          <w:proofErr w:type="spellStart"/>
          <w:r w:rsidR="00B518B6">
            <w:t>Gessamí</w:t>
          </w:r>
          <w:proofErr w:type="spellEnd"/>
          <w:r w:rsidR="00B518B6">
            <w:t xml:space="preserve"> </w:t>
          </w:r>
          <w:proofErr w:type="gramStart"/>
          <w:r w:rsidR="00B518B6">
            <w:t>S.A</w:t>
          </w:r>
          <w:proofErr w:type="gramEnd"/>
        </w:sdtContent>
      </w:sdt>
      <w:r w:rsidR="00D17AF7" w:rsidRPr="004A18EB">
        <w:rPr>
          <w:lang w:bidi="es-ES"/>
        </w:rPr>
        <w:t xml:space="preserve"> y </w:t>
      </w:r>
      <w:sdt>
        <w:sdtPr>
          <w:alias w:val="El nombre de la empresa:"/>
          <w:tag w:val="El nombre de la empresa:"/>
          <w:id w:val="1543249948"/>
          <w:placeholder>
            <w:docPart w:val="4988D08AC83740E2B7371C0B54984093"/>
          </w:placeholder>
          <w:showingPlcHdr/>
          <w:dataBinding w:prefixMappings="xmlns:ns0='http://schemas.openxmlformats.org/officeDocument/2006/extended-properties' " w:xpath="/ns0:Properties[1]/ns0:Company[1]" w:storeItemID="{6668398D-A668-4E3E-A5EB-62B293D839F1}"/>
          <w15:appearance w15:val="hidden"/>
          <w:text/>
        </w:sdtPr>
        <w:sdtContent>
          <w:r w:rsidR="00A750D3" w:rsidRPr="004A18EB">
            <w:rPr>
              <w:lang w:bidi="es-ES"/>
            </w:rPr>
            <w:t>Nombre de empresa</w:t>
          </w:r>
        </w:sdtContent>
      </w:sdt>
      <w:r w:rsidR="00D17AF7" w:rsidRPr="004A18EB">
        <w:rPr>
          <w:lang w:bidi="es-ES"/>
        </w:rPr>
        <w:t xml:space="preserve"> </w:t>
      </w:r>
      <w:r w:rsidR="000F0CF4">
        <w:t>10/05/2023</w:t>
      </w:r>
      <w:r w:rsidR="00E8289D">
        <w:t xml:space="preserve">. Cualquier tipo de actividad o cambio en el plan de trabajo que no este detallado en este documento entre ambas partes anteriormente mencionadas no será contemplado en el proyecto por lo que se deberán ser evaluadas por fuera de esta cotización, </w:t>
      </w:r>
      <w:r w:rsidR="00050F28">
        <w:t>siendo,</w:t>
      </w:r>
      <w:r w:rsidR="00E8289D">
        <w:t xml:space="preserve"> por consiguiente, asociadas a una nueva cotización y detalladas de manera formal.</w:t>
      </w:r>
    </w:p>
    <w:p w14:paraId="02E61D1A" w14:textId="3BD292AA" w:rsidR="007417B1" w:rsidRPr="004A18EB" w:rsidRDefault="000F0CF4" w:rsidP="00814471">
      <w:pPr>
        <w:spacing w:after="120"/>
      </w:pPr>
      <w:r>
        <w:t xml:space="preserve"> </w:t>
      </w:r>
    </w:p>
    <w:sdt>
      <w:sdtPr>
        <w:id w:val="1967381120"/>
        <w:placeholder>
          <w:docPart w:val="3FBB6A0A51144412BC84289A57FC8A28"/>
        </w:placeholder>
        <w:showingPlcHdr/>
        <w15:appearance w15:val="hidden"/>
      </w:sdtPr>
      <w:sdtContent>
        <w:p w14:paraId="50F71508" w14:textId="77777777" w:rsidR="009C6C28" w:rsidRPr="004A18EB" w:rsidRDefault="00D17AF7" w:rsidP="006207DA">
          <w:pPr>
            <w:pStyle w:val="Ttulo1"/>
          </w:pPr>
          <w:r w:rsidRPr="004A18EB">
            <w:rPr>
              <w:lang w:bidi="es-ES"/>
            </w:rPr>
            <w:t>Plazo de ejecución</w:t>
          </w:r>
        </w:p>
      </w:sdtContent>
    </w:sdt>
    <w:p w14:paraId="31EEC2A7" w14:textId="5E527E8A" w:rsidR="009C6C28" w:rsidRPr="004A18EB" w:rsidRDefault="00E8289D" w:rsidP="007330E9">
      <w:r>
        <w:t>Las tareas de desarrollo comenzaran 3 días hábiles luego de confirmada la propuesta y aceptada la misma</w:t>
      </w:r>
      <w:r w:rsidR="00050F28">
        <w:t xml:space="preserve"> finalizando esta en un plazo de </w:t>
      </w:r>
      <w:r w:rsidR="00DE4100">
        <w:t>2</w:t>
      </w:r>
      <w:r w:rsidR="00050F28">
        <w:t xml:space="preserve"> semanas.</w:t>
      </w:r>
    </w:p>
    <w:sdt>
      <w:sdtPr>
        <w:id w:val="-2110340964"/>
        <w:placeholder>
          <w:docPart w:val="758F2CA6DB6D4E8E9E972727B5B84B14"/>
        </w:placeholder>
        <w:showingPlcHdr/>
        <w15:appearance w15:val="hidden"/>
      </w:sdtPr>
      <w:sdtContent>
        <w:p w14:paraId="67C7D744" w14:textId="77777777" w:rsidR="009C6C28" w:rsidRPr="004A18EB" w:rsidRDefault="00D17AF7">
          <w:pPr>
            <w:pStyle w:val="Ttulo1"/>
          </w:pPr>
          <w:r w:rsidRPr="004A18EB">
            <w:rPr>
              <w:lang w:bidi="es-ES"/>
            </w:rPr>
            <w:t>Ámbito de trabajo</w:t>
          </w:r>
        </w:p>
      </w:sdtContent>
    </w:sdt>
    <w:sdt>
      <w:sdtPr>
        <w:id w:val="200678087"/>
        <w:placeholder>
          <w:docPart w:val="A06192B1E56C4C55A04619AA91F34F7D"/>
        </w:placeholder>
        <w15:appearance w15:val="hidden"/>
      </w:sdtPr>
      <w:sdtContent>
        <w:p w14:paraId="614AAB56" w14:textId="1D5CE356" w:rsidR="008A6965" w:rsidRPr="004A18EB" w:rsidRDefault="004234B2" w:rsidP="007330E9">
          <w:r>
            <w:t>Necesitaremos contar con una comunicación fluida para poder cumplir con las necesidades del cliente</w:t>
          </w:r>
          <w:r w:rsidR="008A6965">
            <w:t>. Para garantizar esto, designaremos un Project Leader quien será responsable de mantener una línea de comunicación clara entre el cliente y el equipo de desarroll</w:t>
          </w:r>
          <w:r w:rsidR="00A750D3">
            <w:t>o.</w:t>
          </w:r>
        </w:p>
      </w:sdtContent>
    </w:sdt>
    <w:p w14:paraId="1224B341" w14:textId="77777777" w:rsidR="009C6C28" w:rsidRPr="004A18EB" w:rsidRDefault="009C6C28" w:rsidP="00A2520F">
      <w:pPr>
        <w:spacing w:after="200"/>
      </w:pPr>
    </w:p>
    <w:sdt>
      <w:sdtPr>
        <w:id w:val="676387939"/>
        <w:placeholder>
          <w:docPart w:val="0C10D982EE834D3CA6BF8EA2745F0A62"/>
        </w:placeholder>
        <w:showingPlcHdr/>
        <w15:appearance w15:val="hidden"/>
      </w:sdtPr>
      <w:sdtContent>
        <w:p w14:paraId="24FD79D0" w14:textId="77777777" w:rsidR="009C6C28" w:rsidRPr="004A18EB" w:rsidRDefault="00D17AF7">
          <w:pPr>
            <w:pStyle w:val="Ttulo1"/>
          </w:pPr>
          <w:r w:rsidRPr="004A18EB">
            <w:rPr>
              <w:lang w:bidi="es-ES"/>
            </w:rPr>
            <w:t>Materiales de entrega</w:t>
          </w:r>
        </w:p>
      </w:sdtContent>
    </w:sdt>
    <w:p w14:paraId="68748E8D" w14:textId="77777777" w:rsidR="000C405E" w:rsidRDefault="004234B2" w:rsidP="00A2520F">
      <w:pPr>
        <w:spacing w:after="200"/>
      </w:pPr>
      <w:r>
        <w:t xml:space="preserve">Durante el desarrollo del proyecto entregaremos un </w:t>
      </w:r>
      <w:proofErr w:type="spellStart"/>
      <w:r>
        <w:t>layout</w:t>
      </w:r>
      <w:proofErr w:type="spellEnd"/>
      <w:r>
        <w:t xml:space="preserve"> del sitio Web (</w:t>
      </w:r>
      <w:r w:rsidR="00DE4100">
        <w:t>Mockup</w:t>
      </w:r>
      <w:r>
        <w:t xml:space="preserve">) siendo este el modelo </w:t>
      </w:r>
      <w:r w:rsidR="000C405E">
        <w:t>final para el sitio.</w:t>
      </w:r>
    </w:p>
    <w:p w14:paraId="3AF80802" w14:textId="0BCA3C36" w:rsidR="004234B2" w:rsidRPr="004A18EB" w:rsidRDefault="004234B2" w:rsidP="00A2520F">
      <w:pPr>
        <w:spacing w:after="200"/>
      </w:pPr>
      <w:r>
        <w:t>Reporte semanal de avance del proyecto</w:t>
      </w:r>
      <w:r w:rsidR="008A6965">
        <w:t xml:space="preserve"> y un resumen de cada reunión con los cambios acordados.</w:t>
      </w:r>
    </w:p>
    <w:sdt>
      <w:sdtPr>
        <w:id w:val="-220518417"/>
        <w:placeholder>
          <w:docPart w:val="60FF9EE4FDD943D7971329148F10F6ED"/>
        </w:placeholder>
        <w15:appearance w15:val="hidden"/>
      </w:sdtPr>
      <w:sdtContent>
        <w:p w14:paraId="3809E918" w14:textId="6CDCD23E" w:rsidR="009C6C28" w:rsidRPr="004A18EB" w:rsidRDefault="009D04A3">
          <w:pPr>
            <w:pStyle w:val="Ttulo1"/>
          </w:pPr>
          <w:r>
            <w:t>Responsabilidades del desarrollador</w:t>
          </w:r>
        </w:p>
      </w:sdtContent>
    </w:sdt>
    <w:p w14:paraId="1E35F8FD" w14:textId="792434D4" w:rsidR="009C6C28" w:rsidRDefault="00CC628E" w:rsidP="00A2520F">
      <w:pPr>
        <w:spacing w:after="200"/>
      </w:pPr>
      <w:r>
        <w:t xml:space="preserve">Por </w:t>
      </w:r>
      <w:r w:rsidR="008A6965">
        <w:t xml:space="preserve">nuestra parte debemos cumplir con las fechas estipuladas, trabajar en base al input que nos da el cliente y llevar a cabo el modelo de sitio elaborado en el </w:t>
      </w:r>
      <w:r w:rsidR="00DE4100">
        <w:t xml:space="preserve">Mockup </w:t>
      </w:r>
      <w:r w:rsidR="008A6965">
        <w:t>final.</w:t>
      </w:r>
    </w:p>
    <w:p w14:paraId="4D1B486C" w14:textId="114AD74D" w:rsidR="008A6965" w:rsidRPr="004A18EB" w:rsidRDefault="008A6965" w:rsidP="00A2520F">
      <w:pPr>
        <w:spacing w:after="200"/>
      </w:pPr>
      <w:r>
        <w:t xml:space="preserve">Si se llegan a presentar casos que nos obliguen a realizar cambios en base a lo pautado debemos comunicar </w:t>
      </w:r>
      <w:proofErr w:type="spellStart"/>
      <w:r>
        <w:t>asap</w:t>
      </w:r>
      <w:proofErr w:type="spellEnd"/>
      <w:r>
        <w:t xml:space="preserve"> e iterar lo que sea necesario para satisfacer las necesidades.</w:t>
      </w:r>
    </w:p>
    <w:sdt>
      <w:sdtPr>
        <w:id w:val="-230465088"/>
        <w:placeholder>
          <w:docPart w:val="80184D2F238C4BF0A0712DC820156DA0"/>
        </w:placeholder>
        <w:showingPlcHdr/>
        <w15:appearance w15:val="hidden"/>
      </w:sdtPr>
      <w:sdtContent>
        <w:p w14:paraId="179DCD5E" w14:textId="77777777" w:rsidR="009C6C28" w:rsidRPr="004A18EB" w:rsidRDefault="00D17AF7">
          <w:pPr>
            <w:pStyle w:val="Ttulo1"/>
          </w:pPr>
          <w:r w:rsidRPr="004A18EB">
            <w:rPr>
              <w:lang w:bidi="es-ES"/>
            </w:rPr>
            <w:t>Responsabilidades del cliente</w:t>
          </w:r>
        </w:p>
      </w:sdtContent>
    </w:sdt>
    <w:p w14:paraId="4AFD6F9A" w14:textId="2B04B4C7" w:rsidR="009C6C28" w:rsidRDefault="008A6965" w:rsidP="00A2520F">
      <w:pPr>
        <w:spacing w:after="200"/>
      </w:pPr>
      <w:r>
        <w:t xml:space="preserve">Por parte del cliente se espera contar con la información necesaria y a tiempo para poder plasmar todo lo necesario en el sitio a desarrollar. </w:t>
      </w:r>
    </w:p>
    <w:p w14:paraId="6E0347F3" w14:textId="4BA8470C" w:rsidR="008A6965" w:rsidRPr="004A18EB" w:rsidRDefault="008A6965" w:rsidP="00A2520F">
      <w:pPr>
        <w:spacing w:after="200"/>
      </w:pPr>
      <w:r>
        <w:t xml:space="preserve">Designar un único responsable para mantener una comunicación clara y efectiva. </w:t>
      </w:r>
      <w:r w:rsidR="006801C6" w:rsidRPr="006801C6">
        <w:rPr>
          <w:sz w:val="12"/>
          <w:szCs w:val="12"/>
        </w:rPr>
        <w:t>*</w:t>
      </w:r>
      <w:r w:rsidRPr="006801C6">
        <w:rPr>
          <w:sz w:val="12"/>
          <w:szCs w:val="12"/>
        </w:rPr>
        <w:t xml:space="preserve">Es recomendable que </w:t>
      </w:r>
      <w:r w:rsidR="006801C6" w:rsidRPr="006801C6">
        <w:rPr>
          <w:sz w:val="12"/>
          <w:szCs w:val="12"/>
        </w:rPr>
        <w:t>no se reasigne el responsable durante el proyecto.</w:t>
      </w:r>
    </w:p>
    <w:sdt>
      <w:sdtPr>
        <w:id w:val="-161085213"/>
        <w:placeholder>
          <w:docPart w:val="28B407D865BB40ABAC217F40CE07009E"/>
        </w:placeholder>
        <w15:appearance w15:val="hidden"/>
      </w:sdtPr>
      <w:sdtContent>
        <w:p w14:paraId="77AF37B7" w14:textId="689337FB" w:rsidR="009C6C28" w:rsidRPr="004A18EB" w:rsidRDefault="006801C6">
          <w:pPr>
            <w:pStyle w:val="Ttulo1"/>
          </w:pPr>
          <w:r>
            <w:t>Proyección de presupuesto</w:t>
          </w:r>
        </w:p>
      </w:sdtContent>
    </w:sdt>
    <w:p w14:paraId="54F1C2FE" w14:textId="0FC7D060" w:rsidR="009C6C28" w:rsidRPr="004A18EB" w:rsidRDefault="00000000" w:rsidP="00953578">
      <w:pPr>
        <w:spacing w:after="200"/>
      </w:pPr>
      <w:sdt>
        <w:sdtPr>
          <w:id w:val="904414619"/>
          <w:placeholder>
            <w:docPart w:val="D3A72278A51F466BAAFD919C7CA91014"/>
          </w:placeholder>
          <w15:appearance w15:val="hidden"/>
        </w:sdtPr>
        <w:sdtContent>
          <w:r w:rsidR="00C92D78">
            <w:t xml:space="preserve">Valor Hora: USD </w:t>
          </w:r>
          <w:r w:rsidR="00463271">
            <w:t>20</w:t>
          </w:r>
        </w:sdtContent>
      </w:sdt>
    </w:p>
    <w:tbl>
      <w:tblPr>
        <w:tblStyle w:val="TabladeSOW"/>
        <w:tblW w:w="0" w:type="auto"/>
        <w:tblInd w:w="1104"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6" w:space="0" w:color="89B9D4" w:themeColor="accent1" w:themeTint="99"/>
          <w:insideV w:val="single" w:sz="6" w:space="0" w:color="89B9D4" w:themeColor="accent1" w:themeTint="99"/>
        </w:tblBorders>
        <w:tblLayout w:type="fixed"/>
        <w:tblLook w:val="0620" w:firstRow="1" w:lastRow="0" w:firstColumn="0" w:lastColumn="0" w:noHBand="1" w:noVBand="1"/>
        <w:tblDescription w:val="Escriba la descripción del elemento, el número de recursos, la tasa horaria y el número de horas en esta tabla."/>
      </w:tblPr>
      <w:tblGrid>
        <w:gridCol w:w="2880"/>
        <w:gridCol w:w="1694"/>
        <w:gridCol w:w="1970"/>
      </w:tblGrid>
      <w:tr w:rsidR="00C24968" w:rsidRPr="004A18EB" w14:paraId="23D1CBD9" w14:textId="77777777" w:rsidTr="00C24968">
        <w:trPr>
          <w:cnfStyle w:val="100000000000" w:firstRow="1" w:lastRow="0" w:firstColumn="0" w:lastColumn="0" w:oddVBand="0" w:evenVBand="0" w:oddHBand="0" w:evenHBand="0" w:firstRowFirstColumn="0" w:firstRowLastColumn="0" w:lastRowFirstColumn="0" w:lastRowLastColumn="0"/>
          <w:tblHeader/>
        </w:trPr>
        <w:tc>
          <w:tcPr>
            <w:tcW w:w="2880" w:type="dxa"/>
            <w:shd w:val="clear" w:color="auto" w:fill="D7E7F0" w:themeFill="accent1" w:themeFillTint="33"/>
          </w:tcPr>
          <w:p w14:paraId="59D27EDC" w14:textId="38F04195" w:rsidR="00C24968" w:rsidRPr="004A18EB" w:rsidRDefault="00C24968" w:rsidP="00F704E3">
            <w:pPr>
              <w:pStyle w:val="Encabezadodetabla"/>
            </w:pPr>
            <w:r>
              <w:t xml:space="preserve"> Descripcion </w:t>
            </w:r>
          </w:p>
        </w:tc>
        <w:tc>
          <w:tcPr>
            <w:tcW w:w="1694" w:type="dxa"/>
            <w:shd w:val="clear" w:color="auto" w:fill="D7E7F0" w:themeFill="accent1" w:themeFillTint="33"/>
          </w:tcPr>
          <w:p w14:paraId="3AC33B9C" w14:textId="3E880202" w:rsidR="00C24968" w:rsidRPr="004A18EB" w:rsidRDefault="00C24968" w:rsidP="00C24968">
            <w:pPr>
              <w:pStyle w:val="Encabezadodetabla"/>
              <w:jc w:val="center"/>
            </w:pPr>
            <w:r>
              <w:t>Horas</w:t>
            </w:r>
          </w:p>
        </w:tc>
        <w:tc>
          <w:tcPr>
            <w:tcW w:w="1970" w:type="dxa"/>
            <w:shd w:val="clear" w:color="auto" w:fill="D7E7F0" w:themeFill="accent1" w:themeFillTint="33"/>
          </w:tcPr>
          <w:p w14:paraId="6ED2B0B4" w14:textId="3920E899" w:rsidR="00C24968" w:rsidRPr="004A18EB" w:rsidRDefault="00C24968" w:rsidP="00C24968">
            <w:pPr>
              <w:pStyle w:val="Encabezadodetabla"/>
              <w:jc w:val="center"/>
            </w:pPr>
            <w:r>
              <w:t>total</w:t>
            </w:r>
            <w:r w:rsidRPr="004A18EB">
              <w:rPr>
                <w:lang w:bidi="es-ES"/>
              </w:rPr>
              <w:t xml:space="preserve"> </w:t>
            </w:r>
            <w:r>
              <w:rPr>
                <w:lang w:bidi="es-ES"/>
              </w:rPr>
              <w:t>($)</w:t>
            </w:r>
          </w:p>
        </w:tc>
      </w:tr>
      <w:tr w:rsidR="00C24968" w:rsidRPr="004A18EB" w14:paraId="5238C39B" w14:textId="77777777" w:rsidTr="00C24968">
        <w:tc>
          <w:tcPr>
            <w:tcW w:w="2880" w:type="dxa"/>
          </w:tcPr>
          <w:p w14:paraId="42861162" w14:textId="62F3B8E9" w:rsidR="00C24968" w:rsidRPr="004A18EB" w:rsidRDefault="00C24968">
            <w:r>
              <w:t xml:space="preserve">Elaboración del </w:t>
            </w:r>
            <w:r w:rsidR="00953578">
              <w:t>Mockup (maqueta de visualización de sitio)</w:t>
            </w:r>
          </w:p>
        </w:tc>
        <w:tc>
          <w:tcPr>
            <w:tcW w:w="1694" w:type="dxa"/>
          </w:tcPr>
          <w:p w14:paraId="6F41FED9" w14:textId="07409E2B" w:rsidR="00C24968" w:rsidRPr="004A18EB" w:rsidRDefault="00C92D78" w:rsidP="00C24968">
            <w:pPr>
              <w:tabs>
                <w:tab w:val="decimal" w:pos="1176"/>
              </w:tabs>
              <w:jc w:val="center"/>
            </w:pPr>
            <w:r>
              <w:t>3</w:t>
            </w:r>
          </w:p>
        </w:tc>
        <w:tc>
          <w:tcPr>
            <w:tcW w:w="1970" w:type="dxa"/>
          </w:tcPr>
          <w:p w14:paraId="51DACEB4" w14:textId="07F3A52E" w:rsidR="00C24968" w:rsidRPr="004A18EB" w:rsidRDefault="00A14AD1" w:rsidP="00C24968">
            <w:pPr>
              <w:jc w:val="center"/>
            </w:pPr>
            <w:r>
              <w:t>60</w:t>
            </w:r>
          </w:p>
        </w:tc>
      </w:tr>
      <w:tr w:rsidR="00C24968" w:rsidRPr="004A18EB" w14:paraId="25862E38" w14:textId="77777777" w:rsidTr="00C24968">
        <w:tc>
          <w:tcPr>
            <w:tcW w:w="2880" w:type="dxa"/>
          </w:tcPr>
          <w:p w14:paraId="16138AD2" w14:textId="723A10E9" w:rsidR="00C24968" w:rsidRPr="004A18EB" w:rsidRDefault="00C24968">
            <w:r>
              <w:t>Sitio Web con 5 secciones</w:t>
            </w:r>
          </w:p>
        </w:tc>
        <w:tc>
          <w:tcPr>
            <w:tcW w:w="1694" w:type="dxa"/>
          </w:tcPr>
          <w:p w14:paraId="4194A115" w14:textId="77AFB54D" w:rsidR="00C24968" w:rsidRPr="004A18EB" w:rsidRDefault="00C92D78" w:rsidP="00C24968">
            <w:pPr>
              <w:tabs>
                <w:tab w:val="decimal" w:pos="1176"/>
              </w:tabs>
              <w:jc w:val="center"/>
            </w:pPr>
            <w:r>
              <w:t>40</w:t>
            </w:r>
          </w:p>
        </w:tc>
        <w:tc>
          <w:tcPr>
            <w:tcW w:w="1970" w:type="dxa"/>
          </w:tcPr>
          <w:p w14:paraId="7DF47053" w14:textId="6B6F82F8" w:rsidR="00C24968" w:rsidRPr="004A18EB" w:rsidRDefault="00A14AD1" w:rsidP="00C24968">
            <w:pPr>
              <w:jc w:val="center"/>
            </w:pPr>
            <w:r>
              <w:t>800</w:t>
            </w:r>
          </w:p>
        </w:tc>
      </w:tr>
      <w:tr w:rsidR="00C24968" w:rsidRPr="004A18EB" w14:paraId="3C40B204" w14:textId="77777777" w:rsidTr="00C24968">
        <w:tc>
          <w:tcPr>
            <w:tcW w:w="2880" w:type="dxa"/>
          </w:tcPr>
          <w:p w14:paraId="5C255CAF" w14:textId="0ADC8B51" w:rsidR="00C24968" w:rsidRPr="004A18EB" w:rsidRDefault="00C92D78">
            <w:r>
              <w:t>SEO (seguridad y posicionamiento en buscadores).</w:t>
            </w:r>
          </w:p>
        </w:tc>
        <w:tc>
          <w:tcPr>
            <w:tcW w:w="1694" w:type="dxa"/>
          </w:tcPr>
          <w:p w14:paraId="58C92703" w14:textId="49D95DB2" w:rsidR="00C24968" w:rsidRPr="004A18EB" w:rsidRDefault="00C92D78" w:rsidP="00C24968">
            <w:pPr>
              <w:tabs>
                <w:tab w:val="decimal" w:pos="1176"/>
              </w:tabs>
              <w:jc w:val="center"/>
            </w:pPr>
            <w:r>
              <w:t>5</w:t>
            </w:r>
          </w:p>
        </w:tc>
        <w:tc>
          <w:tcPr>
            <w:tcW w:w="1970" w:type="dxa"/>
          </w:tcPr>
          <w:p w14:paraId="37EA8D6F" w14:textId="582DEDEC" w:rsidR="00C24968" w:rsidRPr="004A18EB" w:rsidRDefault="00A14AD1" w:rsidP="00C24968">
            <w:pPr>
              <w:jc w:val="center"/>
            </w:pPr>
            <w:r>
              <w:t>100</w:t>
            </w:r>
          </w:p>
        </w:tc>
      </w:tr>
      <w:tr w:rsidR="00463271" w:rsidRPr="004A18EB" w14:paraId="01F92E16" w14:textId="77777777" w:rsidTr="00C24968">
        <w:tc>
          <w:tcPr>
            <w:tcW w:w="2880" w:type="dxa"/>
          </w:tcPr>
          <w:p w14:paraId="05937D11" w14:textId="22DF4CA1" w:rsidR="00463271" w:rsidRDefault="00463271" w:rsidP="00463271">
            <w:r>
              <w:t xml:space="preserve">Gestiones de hosting y </w:t>
            </w:r>
            <w:r w:rsidR="00A14AD1">
              <w:t>subida. *</w:t>
            </w:r>
          </w:p>
        </w:tc>
        <w:tc>
          <w:tcPr>
            <w:tcW w:w="1694" w:type="dxa"/>
          </w:tcPr>
          <w:p w14:paraId="06319E51" w14:textId="6CC575B3" w:rsidR="00463271" w:rsidRDefault="00463271" w:rsidP="00463271">
            <w:pPr>
              <w:tabs>
                <w:tab w:val="decimal" w:pos="1176"/>
              </w:tabs>
              <w:jc w:val="center"/>
            </w:pPr>
            <w:r>
              <w:t>3</w:t>
            </w:r>
          </w:p>
        </w:tc>
        <w:tc>
          <w:tcPr>
            <w:tcW w:w="1970" w:type="dxa"/>
          </w:tcPr>
          <w:p w14:paraId="38933230" w14:textId="5CB605C5" w:rsidR="00463271" w:rsidRDefault="00A14AD1" w:rsidP="00463271">
            <w:pPr>
              <w:jc w:val="center"/>
            </w:pPr>
            <w:r>
              <w:t>60</w:t>
            </w:r>
          </w:p>
        </w:tc>
      </w:tr>
      <w:tr w:rsidR="00463271" w:rsidRPr="004A18EB" w14:paraId="4F4756BD" w14:textId="77777777" w:rsidTr="00C24968">
        <w:tc>
          <w:tcPr>
            <w:tcW w:w="2880" w:type="dxa"/>
          </w:tcPr>
          <w:p w14:paraId="6DA36628" w14:textId="5DA8B1D8" w:rsidR="00463271" w:rsidRPr="004A18EB" w:rsidRDefault="00463271" w:rsidP="00463271">
            <w:r>
              <w:t>TOTAL</w:t>
            </w:r>
          </w:p>
        </w:tc>
        <w:tc>
          <w:tcPr>
            <w:tcW w:w="1694" w:type="dxa"/>
          </w:tcPr>
          <w:p w14:paraId="13E67F6D" w14:textId="54AB1139" w:rsidR="00463271" w:rsidRPr="004A18EB" w:rsidRDefault="00463271" w:rsidP="00463271">
            <w:pPr>
              <w:tabs>
                <w:tab w:val="decimal" w:pos="1176"/>
              </w:tabs>
              <w:jc w:val="center"/>
            </w:pPr>
            <w:r>
              <w:t>51</w:t>
            </w:r>
          </w:p>
        </w:tc>
        <w:tc>
          <w:tcPr>
            <w:tcW w:w="1970" w:type="dxa"/>
          </w:tcPr>
          <w:p w14:paraId="0CB322B6" w14:textId="0EED87C8" w:rsidR="00463271" w:rsidRPr="004A18EB" w:rsidRDefault="00A14AD1" w:rsidP="00463271">
            <w:pPr>
              <w:jc w:val="center"/>
            </w:pPr>
            <w:r>
              <w:rPr>
                <w:color w:val="FF0000"/>
              </w:rPr>
              <w:t>1020</w:t>
            </w:r>
          </w:p>
        </w:tc>
      </w:tr>
    </w:tbl>
    <w:tbl>
      <w:tblPr>
        <w:tblStyle w:val="Tabladefirmas"/>
        <w:tblpPr w:leftFromText="141" w:rightFromText="141" w:vertAnchor="text" w:tblpY="710"/>
        <w:tblW w:w="0" w:type="auto"/>
        <w:tblLayout w:type="fixed"/>
        <w:tblCellMar>
          <w:left w:w="0" w:type="dxa"/>
          <w:right w:w="115" w:type="dxa"/>
        </w:tblCellMar>
        <w:tblLook w:val="04A0" w:firstRow="1" w:lastRow="0" w:firstColumn="1" w:lastColumn="0" w:noHBand="0" w:noVBand="1"/>
        <w:tblDescription w:val="Escriba en esta tabla los nombres del Cliente y la Empresa, y los Títulos"/>
      </w:tblPr>
      <w:tblGrid>
        <w:gridCol w:w="883"/>
        <w:gridCol w:w="3215"/>
        <w:gridCol w:w="803"/>
        <w:gridCol w:w="884"/>
        <w:gridCol w:w="3215"/>
      </w:tblGrid>
      <w:tr w:rsidR="00DE4100" w:rsidRPr="004A18EB" w14:paraId="3F1BAFE3" w14:textId="77777777" w:rsidTr="00DE4100">
        <w:trPr>
          <w:trHeight w:val="850"/>
        </w:trPr>
        <w:tc>
          <w:tcPr>
            <w:tcW w:w="883" w:type="dxa"/>
            <w:vAlign w:val="bottom"/>
          </w:tcPr>
          <w:p w14:paraId="3B5ABB80" w14:textId="77777777" w:rsidR="00DE4100" w:rsidRPr="004A18EB" w:rsidRDefault="00DE4100" w:rsidP="00DE4100">
            <w:pPr>
              <w:pStyle w:val="Ttulodeformulario"/>
              <w:keepNext/>
              <w:keepLines/>
            </w:pPr>
          </w:p>
        </w:tc>
        <w:tc>
          <w:tcPr>
            <w:tcW w:w="3215" w:type="dxa"/>
            <w:vAlign w:val="bottom"/>
          </w:tcPr>
          <w:p w14:paraId="22D7FEAF" w14:textId="77777777" w:rsidR="00DE4100" w:rsidRPr="004A18EB" w:rsidRDefault="00DE4100" w:rsidP="00DE4100">
            <w:pPr>
              <w:pStyle w:val="Ttulodeformulario"/>
            </w:pPr>
            <w:r>
              <w:rPr>
                <w:lang w:bidi="es-ES"/>
              </w:rPr>
              <w:t xml:space="preserve">Gessami </w:t>
            </w:r>
            <w:proofErr w:type="gramStart"/>
            <w:r>
              <w:rPr>
                <w:lang w:bidi="es-ES"/>
              </w:rPr>
              <w:t>S.A</w:t>
            </w:r>
            <w:proofErr w:type="gramEnd"/>
          </w:p>
        </w:tc>
        <w:tc>
          <w:tcPr>
            <w:tcW w:w="803" w:type="dxa"/>
            <w:vAlign w:val="bottom"/>
          </w:tcPr>
          <w:p w14:paraId="5352499A" w14:textId="77777777" w:rsidR="00DE4100" w:rsidRPr="004A18EB" w:rsidRDefault="00DE4100" w:rsidP="00DE4100">
            <w:pPr>
              <w:pStyle w:val="Ttulodeformulario"/>
            </w:pPr>
          </w:p>
        </w:tc>
        <w:tc>
          <w:tcPr>
            <w:tcW w:w="884" w:type="dxa"/>
            <w:vAlign w:val="bottom"/>
          </w:tcPr>
          <w:p w14:paraId="16DE8478" w14:textId="77777777" w:rsidR="00DE4100" w:rsidRPr="004A18EB" w:rsidRDefault="00DE4100" w:rsidP="00DE4100">
            <w:pPr>
              <w:pStyle w:val="Ttulodeformulario"/>
            </w:pPr>
          </w:p>
        </w:tc>
        <w:tc>
          <w:tcPr>
            <w:tcW w:w="3215" w:type="dxa"/>
            <w:vAlign w:val="bottom"/>
          </w:tcPr>
          <w:p w14:paraId="718CBC2B" w14:textId="46CA5DC3" w:rsidR="00DE4100" w:rsidRPr="004A18EB" w:rsidRDefault="00DE4100" w:rsidP="00DE4100">
            <w:pPr>
              <w:pStyle w:val="Ttulodeformulario"/>
            </w:pPr>
            <w:sdt>
              <w:sdtPr>
                <w:id w:val="-2108337555"/>
                <w:placeholder>
                  <w:docPart w:val="F8FEC1896A9D44EA8CFB8036EF2F171A"/>
                </w:placeholder>
                <w15:appearance w15:val="hidden"/>
              </w:sdtPr>
              <w:sdtContent>
                <w:r w:rsidR="009D04A3">
                  <w:t>Federico viana</w:t>
                </w:r>
              </w:sdtContent>
            </w:sdt>
            <w:r w:rsidRPr="004A18EB">
              <w:rPr>
                <w:lang w:bidi="es-ES"/>
              </w:rPr>
              <w:t xml:space="preserve"> </w:t>
            </w:r>
          </w:p>
        </w:tc>
      </w:tr>
      <w:tr w:rsidR="00DE4100" w:rsidRPr="004A18EB" w14:paraId="6BFC1211" w14:textId="77777777" w:rsidTr="00DE4100">
        <w:trPr>
          <w:trHeight w:val="724"/>
        </w:trPr>
        <w:tc>
          <w:tcPr>
            <w:tcW w:w="883" w:type="dxa"/>
            <w:vAlign w:val="bottom"/>
          </w:tcPr>
          <w:p w14:paraId="24377175" w14:textId="77777777" w:rsidR="00DE4100" w:rsidRPr="004A18EB" w:rsidRDefault="00DE4100" w:rsidP="00DE4100">
            <w:pPr>
              <w:keepNext/>
              <w:keepLines/>
            </w:pPr>
          </w:p>
        </w:tc>
        <w:tc>
          <w:tcPr>
            <w:tcW w:w="3215" w:type="dxa"/>
            <w:vAlign w:val="bottom"/>
          </w:tcPr>
          <w:p w14:paraId="7E084EBF" w14:textId="77777777" w:rsidR="00DE4100" w:rsidRPr="004A18EB" w:rsidRDefault="00DE4100" w:rsidP="00DE4100">
            <w:pPr>
              <w:keepNext/>
              <w:keepLines/>
            </w:pPr>
          </w:p>
        </w:tc>
        <w:tc>
          <w:tcPr>
            <w:tcW w:w="803" w:type="dxa"/>
            <w:vAlign w:val="bottom"/>
          </w:tcPr>
          <w:p w14:paraId="1FC1ECE6" w14:textId="77777777" w:rsidR="00DE4100" w:rsidRPr="004A18EB" w:rsidRDefault="00DE4100" w:rsidP="00DE4100">
            <w:pPr>
              <w:keepNext/>
              <w:keepLines/>
            </w:pPr>
          </w:p>
        </w:tc>
        <w:tc>
          <w:tcPr>
            <w:tcW w:w="884" w:type="dxa"/>
            <w:vAlign w:val="bottom"/>
          </w:tcPr>
          <w:p w14:paraId="6DAA029A" w14:textId="77777777" w:rsidR="00DE4100" w:rsidRPr="004A18EB" w:rsidRDefault="00DE4100" w:rsidP="00DE4100">
            <w:pPr>
              <w:keepNext/>
              <w:keepLines/>
            </w:pPr>
          </w:p>
        </w:tc>
        <w:tc>
          <w:tcPr>
            <w:tcW w:w="3215" w:type="dxa"/>
            <w:vAlign w:val="bottom"/>
          </w:tcPr>
          <w:p w14:paraId="2E32BFFD" w14:textId="77777777" w:rsidR="00DE4100" w:rsidRPr="004A18EB" w:rsidRDefault="00DE4100" w:rsidP="00DE4100">
            <w:pPr>
              <w:keepNext/>
              <w:keepLines/>
            </w:pPr>
          </w:p>
        </w:tc>
      </w:tr>
      <w:tr w:rsidR="00DE4100" w:rsidRPr="004A18EB" w14:paraId="1391551B" w14:textId="77777777" w:rsidTr="00DE4100">
        <w:trPr>
          <w:trHeight w:val="360"/>
        </w:trPr>
        <w:tc>
          <w:tcPr>
            <w:tcW w:w="883" w:type="dxa"/>
            <w:vAlign w:val="bottom"/>
          </w:tcPr>
          <w:p w14:paraId="404E091E" w14:textId="77777777" w:rsidR="00DE4100" w:rsidRPr="004A18EB" w:rsidRDefault="00DE4100" w:rsidP="00DE4100">
            <w:pPr>
              <w:keepNext/>
              <w:keepLines/>
            </w:pPr>
            <w:sdt>
              <w:sdtPr>
                <w:alias w:val="Nombre:"/>
                <w:tag w:val="Nombre:"/>
                <w:id w:val="-395903078"/>
                <w:placeholder>
                  <w:docPart w:val="BF0422ECAE964EE8AB48A842548BB962"/>
                </w:placeholder>
                <w:temporary/>
                <w:showingPlcHdr/>
                <w15:appearance w15:val="hidden"/>
              </w:sdtPr>
              <w:sdtContent>
                <w:r w:rsidRPr="004A18EB">
                  <w:rPr>
                    <w:lang w:bidi="es-ES"/>
                  </w:rPr>
                  <w:t>Nombre:</w:t>
                </w:r>
              </w:sdtContent>
            </w:sdt>
          </w:p>
        </w:tc>
        <w:tc>
          <w:tcPr>
            <w:tcW w:w="3215" w:type="dxa"/>
            <w:tcBorders>
              <w:bottom w:val="single" w:sz="2" w:space="0" w:color="418AB3" w:themeColor="accent1"/>
            </w:tcBorders>
            <w:vAlign w:val="bottom"/>
          </w:tcPr>
          <w:p w14:paraId="0CC08FF4" w14:textId="77777777" w:rsidR="00DE4100" w:rsidRPr="004A18EB" w:rsidRDefault="00DE4100" w:rsidP="00DE4100">
            <w:pPr>
              <w:keepNext/>
              <w:keepLines/>
            </w:pPr>
          </w:p>
        </w:tc>
        <w:tc>
          <w:tcPr>
            <w:tcW w:w="803" w:type="dxa"/>
            <w:vAlign w:val="bottom"/>
          </w:tcPr>
          <w:p w14:paraId="525F4521" w14:textId="77777777" w:rsidR="00DE4100" w:rsidRPr="004A18EB" w:rsidRDefault="00DE4100" w:rsidP="00DE4100">
            <w:pPr>
              <w:keepNext/>
              <w:keepLines/>
            </w:pPr>
          </w:p>
        </w:tc>
        <w:tc>
          <w:tcPr>
            <w:tcW w:w="884" w:type="dxa"/>
            <w:vAlign w:val="bottom"/>
          </w:tcPr>
          <w:p w14:paraId="2BEBD363" w14:textId="77777777" w:rsidR="00DE4100" w:rsidRPr="004A18EB" w:rsidRDefault="00DE4100" w:rsidP="00DE4100">
            <w:pPr>
              <w:keepNext/>
              <w:keepLines/>
            </w:pPr>
            <w:sdt>
              <w:sdtPr>
                <w:alias w:val="Nombre:"/>
                <w:tag w:val="Nombre:"/>
                <w:id w:val="-1952394560"/>
                <w:placeholder>
                  <w:docPart w:val="77D7DA0AD3984E9DBDED4E9CAE631865"/>
                </w:placeholder>
                <w:temporary/>
                <w:showingPlcHdr/>
                <w15:appearance w15:val="hidden"/>
              </w:sdtPr>
              <w:sdtContent>
                <w:r w:rsidRPr="004A18EB">
                  <w:rPr>
                    <w:lang w:bidi="es-ES"/>
                  </w:rPr>
                  <w:t>Nombre:</w:t>
                </w:r>
              </w:sdtContent>
            </w:sdt>
          </w:p>
        </w:tc>
        <w:tc>
          <w:tcPr>
            <w:tcW w:w="3215" w:type="dxa"/>
            <w:tcBorders>
              <w:bottom w:val="single" w:sz="2" w:space="0" w:color="418AB3" w:themeColor="accent1"/>
            </w:tcBorders>
            <w:vAlign w:val="bottom"/>
          </w:tcPr>
          <w:p w14:paraId="111952FC" w14:textId="77777777" w:rsidR="00DE4100" w:rsidRPr="004A18EB" w:rsidRDefault="00DE4100" w:rsidP="00DE4100">
            <w:pPr>
              <w:keepNext/>
              <w:keepLines/>
            </w:pPr>
          </w:p>
        </w:tc>
      </w:tr>
      <w:tr w:rsidR="00DE4100" w:rsidRPr="004A18EB" w14:paraId="0720878D" w14:textId="77777777" w:rsidTr="00DE4100">
        <w:trPr>
          <w:trHeight w:val="360"/>
        </w:trPr>
        <w:tc>
          <w:tcPr>
            <w:tcW w:w="883" w:type="dxa"/>
            <w:vAlign w:val="bottom"/>
          </w:tcPr>
          <w:p w14:paraId="497AB231" w14:textId="77777777" w:rsidR="00DE4100" w:rsidRPr="004A18EB" w:rsidRDefault="00DE4100" w:rsidP="00DE4100">
            <w:r w:rsidRPr="004A18EB">
              <w:rPr>
                <w:lang w:bidi="es-ES"/>
              </w:rPr>
              <w:t>Firma:</w:t>
            </w:r>
          </w:p>
        </w:tc>
        <w:tc>
          <w:tcPr>
            <w:tcW w:w="3215" w:type="dxa"/>
            <w:tcBorders>
              <w:top w:val="single" w:sz="2" w:space="0" w:color="418AB3" w:themeColor="accent1"/>
              <w:bottom w:val="single" w:sz="2" w:space="0" w:color="418AB3" w:themeColor="accent1"/>
            </w:tcBorders>
            <w:vAlign w:val="bottom"/>
          </w:tcPr>
          <w:p w14:paraId="0312E349" w14:textId="77777777" w:rsidR="00DE4100" w:rsidRPr="004A18EB" w:rsidRDefault="00DE4100" w:rsidP="00DE4100"/>
        </w:tc>
        <w:tc>
          <w:tcPr>
            <w:tcW w:w="803" w:type="dxa"/>
            <w:vAlign w:val="bottom"/>
          </w:tcPr>
          <w:p w14:paraId="06A62710" w14:textId="77777777" w:rsidR="00DE4100" w:rsidRPr="004A18EB" w:rsidRDefault="00DE4100" w:rsidP="00DE4100"/>
        </w:tc>
        <w:tc>
          <w:tcPr>
            <w:tcW w:w="884" w:type="dxa"/>
            <w:vAlign w:val="bottom"/>
          </w:tcPr>
          <w:p w14:paraId="2F35457E" w14:textId="77777777" w:rsidR="00DE4100" w:rsidRPr="004A18EB" w:rsidRDefault="00DE4100" w:rsidP="00DE4100">
            <w:r w:rsidRPr="004A18EB">
              <w:rPr>
                <w:lang w:bidi="es-ES"/>
              </w:rPr>
              <w:t>Firma:</w:t>
            </w:r>
          </w:p>
        </w:tc>
        <w:tc>
          <w:tcPr>
            <w:tcW w:w="3215" w:type="dxa"/>
            <w:tcBorders>
              <w:top w:val="single" w:sz="2" w:space="0" w:color="418AB3" w:themeColor="accent1"/>
              <w:bottom w:val="single" w:sz="2" w:space="0" w:color="418AB3" w:themeColor="accent1"/>
            </w:tcBorders>
            <w:vAlign w:val="bottom"/>
          </w:tcPr>
          <w:p w14:paraId="29B7B17B" w14:textId="77777777" w:rsidR="00DE4100" w:rsidRPr="004A18EB" w:rsidRDefault="00DE4100" w:rsidP="00DE4100"/>
        </w:tc>
      </w:tr>
      <w:tr w:rsidR="00DE4100" w:rsidRPr="004A18EB" w14:paraId="6C5B5094" w14:textId="77777777" w:rsidTr="00DE4100">
        <w:trPr>
          <w:trHeight w:val="360"/>
        </w:trPr>
        <w:tc>
          <w:tcPr>
            <w:tcW w:w="883" w:type="dxa"/>
            <w:vAlign w:val="bottom"/>
          </w:tcPr>
          <w:p w14:paraId="05FCEF7A" w14:textId="77777777" w:rsidR="00DE4100" w:rsidRPr="004A18EB" w:rsidRDefault="00DE4100" w:rsidP="00DE4100">
            <w:sdt>
              <w:sdtPr>
                <w:alias w:val="Título:"/>
                <w:tag w:val="Título:"/>
                <w:id w:val="1472322350"/>
                <w:placeholder>
                  <w:docPart w:val="640B59A03C4749DC9BB170A01F4A28AB"/>
                </w:placeholder>
                <w:temporary/>
                <w:showingPlcHdr/>
                <w15:appearance w15:val="hidden"/>
              </w:sdtPr>
              <w:sdtContent>
                <w:r w:rsidRPr="004A18EB">
                  <w:rPr>
                    <w:lang w:bidi="es-ES"/>
                  </w:rPr>
                  <w:t>Título:</w:t>
                </w:r>
              </w:sdtContent>
            </w:sdt>
          </w:p>
        </w:tc>
        <w:tc>
          <w:tcPr>
            <w:tcW w:w="3215" w:type="dxa"/>
            <w:tcBorders>
              <w:top w:val="single" w:sz="2" w:space="0" w:color="418AB3" w:themeColor="accent1"/>
              <w:bottom w:val="single" w:sz="2" w:space="0" w:color="418AB3" w:themeColor="accent1"/>
            </w:tcBorders>
            <w:vAlign w:val="bottom"/>
          </w:tcPr>
          <w:p w14:paraId="537BBC7A" w14:textId="77777777" w:rsidR="00DE4100" w:rsidRPr="004A18EB" w:rsidRDefault="00DE4100" w:rsidP="00DE4100"/>
        </w:tc>
        <w:tc>
          <w:tcPr>
            <w:tcW w:w="803" w:type="dxa"/>
            <w:vAlign w:val="bottom"/>
          </w:tcPr>
          <w:p w14:paraId="4CFA6967" w14:textId="77777777" w:rsidR="00DE4100" w:rsidRPr="004A18EB" w:rsidRDefault="00DE4100" w:rsidP="00DE4100"/>
        </w:tc>
        <w:tc>
          <w:tcPr>
            <w:tcW w:w="884" w:type="dxa"/>
            <w:vAlign w:val="bottom"/>
          </w:tcPr>
          <w:p w14:paraId="3DAA64BE" w14:textId="77777777" w:rsidR="00DE4100" w:rsidRPr="004A18EB" w:rsidRDefault="00DE4100" w:rsidP="00DE4100">
            <w:sdt>
              <w:sdtPr>
                <w:alias w:val="Título:"/>
                <w:tag w:val="Título:"/>
                <w:id w:val="895778259"/>
                <w:placeholder>
                  <w:docPart w:val="2222F8C5E8A64415B43C2D0FD339AD67"/>
                </w:placeholder>
                <w:temporary/>
                <w:showingPlcHdr/>
                <w15:appearance w15:val="hidden"/>
              </w:sdtPr>
              <w:sdtContent>
                <w:r w:rsidRPr="004A18EB">
                  <w:rPr>
                    <w:lang w:bidi="es-ES"/>
                  </w:rPr>
                  <w:t>Título:</w:t>
                </w:r>
              </w:sdtContent>
            </w:sdt>
          </w:p>
        </w:tc>
        <w:tc>
          <w:tcPr>
            <w:tcW w:w="3215" w:type="dxa"/>
            <w:tcBorders>
              <w:top w:val="single" w:sz="2" w:space="0" w:color="418AB3" w:themeColor="accent1"/>
              <w:bottom w:val="single" w:sz="2" w:space="0" w:color="418AB3" w:themeColor="accent1"/>
            </w:tcBorders>
            <w:vAlign w:val="bottom"/>
          </w:tcPr>
          <w:p w14:paraId="4CE79C13" w14:textId="77777777" w:rsidR="00DE4100" w:rsidRPr="004A18EB" w:rsidRDefault="00DE4100" w:rsidP="00DE4100"/>
        </w:tc>
      </w:tr>
    </w:tbl>
    <w:p w14:paraId="62AD2C6C" w14:textId="661BEC91" w:rsidR="009C6C28" w:rsidRDefault="00DE4100" w:rsidP="00DE4100">
      <w:pPr>
        <w:spacing w:after="1080"/>
      </w:pPr>
      <w:r>
        <w:t xml:space="preserve"> *. El costo del hosting será abonado por el cliente.</w:t>
      </w:r>
    </w:p>
    <w:p w14:paraId="6C4B6C0D" w14:textId="77777777" w:rsidR="00DE4100" w:rsidRPr="004A18EB" w:rsidRDefault="00DE4100" w:rsidP="00DE4100">
      <w:pPr>
        <w:spacing w:after="1080"/>
      </w:pPr>
    </w:p>
    <w:p w14:paraId="018B1CE2" w14:textId="77777777" w:rsidR="009C6C28" w:rsidRPr="004A18EB" w:rsidRDefault="009C6C28">
      <w:pPr>
        <w:spacing w:before="320"/>
      </w:pPr>
    </w:p>
    <w:sectPr w:rsidR="009C6C28" w:rsidRPr="004A18EB" w:rsidSect="00814471">
      <w:headerReference w:type="default" r:id="rId13"/>
      <w:footerReference w:type="default" r:id="rId14"/>
      <w:headerReference w:type="first" r:id="rId15"/>
      <w:footerReference w:type="first" r:id="rId16"/>
      <w:pgSz w:w="11906" w:h="16838" w:code="9"/>
      <w:pgMar w:top="893" w:right="864" w:bottom="1985"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53F8" w14:textId="77777777" w:rsidR="002550FA" w:rsidRDefault="002550FA">
      <w:r>
        <w:separator/>
      </w:r>
    </w:p>
  </w:endnote>
  <w:endnote w:type="continuationSeparator" w:id="0">
    <w:p w14:paraId="43D33006" w14:textId="77777777" w:rsidR="002550FA" w:rsidRDefault="0025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single" w:sz="4" w:space="0" w:color="30678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a de diseño de pie de página"/>
    </w:tblPr>
    <w:tblGrid>
      <w:gridCol w:w="7862"/>
      <w:gridCol w:w="1164"/>
    </w:tblGrid>
    <w:tr w:rsidR="00FA68E1" w14:paraId="7CCD5901" w14:textId="77777777" w:rsidTr="000B25ED">
      <w:tc>
        <w:tcPr>
          <w:tcW w:w="4355" w:type="pct"/>
        </w:tcPr>
        <w:p w14:paraId="102D6E53" w14:textId="7A3073C3" w:rsidR="00FA68E1" w:rsidRDefault="009821D5" w:rsidP="00FA68E1">
          <w:pPr>
            <w:pStyle w:val="Piedepgina"/>
          </w:pPr>
          <w:r>
            <w:t xml:space="preserve">Presupuesto </w:t>
          </w:r>
          <w:proofErr w:type="spellStart"/>
          <w:r>
            <w:t>Gessamí</w:t>
          </w:r>
          <w:proofErr w:type="spellEnd"/>
          <w:r>
            <w:t xml:space="preserve"> </w:t>
          </w:r>
          <w:proofErr w:type="gramStart"/>
          <w:r>
            <w:t>S.A</w:t>
          </w:r>
          <w:proofErr w:type="gramEnd"/>
        </w:p>
      </w:tc>
      <w:tc>
        <w:tcPr>
          <w:tcW w:w="645" w:type="pct"/>
        </w:tcPr>
        <w:p w14:paraId="39EE0F4A" w14:textId="77777777" w:rsidR="00FA68E1" w:rsidRDefault="00FA68E1" w:rsidP="00600C56">
          <w:pPr>
            <w:pStyle w:val="Piedepgina"/>
            <w:jc w:val="right"/>
          </w:pPr>
          <w:r>
            <w:rPr>
              <w:lang w:bidi="es-ES"/>
            </w:rPr>
            <w:fldChar w:fldCharType="begin"/>
          </w:r>
          <w:r>
            <w:rPr>
              <w:lang w:bidi="es-ES"/>
            </w:rPr>
            <w:instrText xml:space="preserve"> PAGE   \* MERGEFORMAT </w:instrText>
          </w:r>
          <w:r>
            <w:rPr>
              <w:lang w:bidi="es-ES"/>
            </w:rPr>
            <w:fldChar w:fldCharType="separate"/>
          </w:r>
          <w:r w:rsidR="00114AFA">
            <w:rPr>
              <w:noProof/>
              <w:lang w:bidi="es-ES"/>
            </w:rPr>
            <w:t>2</w:t>
          </w:r>
          <w:r>
            <w:rPr>
              <w:noProof/>
              <w:lang w:bidi="es-ES"/>
            </w:rPr>
            <w:fldChar w:fldCharType="end"/>
          </w:r>
        </w:p>
      </w:tc>
    </w:tr>
  </w:tbl>
  <w:p w14:paraId="6CDC745F" w14:textId="0549BCDF" w:rsidR="009C6C28" w:rsidRDefault="009C6C28" w:rsidP="00FA6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single" w:sz="4" w:space="0" w:color="30678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a de diseño de pie de página"/>
    </w:tblPr>
    <w:tblGrid>
      <w:gridCol w:w="7862"/>
      <w:gridCol w:w="1164"/>
    </w:tblGrid>
    <w:tr w:rsidR="00051324" w14:paraId="5754F4DA" w14:textId="77777777" w:rsidTr="00D41B39">
      <w:tc>
        <w:tcPr>
          <w:tcW w:w="4355" w:type="pct"/>
        </w:tcPr>
        <w:p w14:paraId="7DEE7DBE" w14:textId="57E2104D" w:rsidR="00051324" w:rsidRDefault="009821D5" w:rsidP="00051324">
          <w:pPr>
            <w:pStyle w:val="Piedepgina"/>
          </w:pPr>
          <w:r>
            <w:t xml:space="preserve">Presupuesto </w:t>
          </w:r>
          <w:proofErr w:type="spellStart"/>
          <w:r>
            <w:t>Gessamí</w:t>
          </w:r>
          <w:proofErr w:type="spellEnd"/>
          <w:r>
            <w:t xml:space="preserve"> </w:t>
          </w:r>
          <w:proofErr w:type="gramStart"/>
          <w:r>
            <w:t>S.A</w:t>
          </w:r>
          <w:proofErr w:type="gramEnd"/>
        </w:p>
      </w:tc>
      <w:tc>
        <w:tcPr>
          <w:tcW w:w="645" w:type="pct"/>
        </w:tcPr>
        <w:p w14:paraId="415AE6CC" w14:textId="77777777" w:rsidR="00051324" w:rsidRDefault="00051324" w:rsidP="00E07F13">
          <w:pPr>
            <w:pStyle w:val="Piedepgina"/>
            <w:jc w:val="right"/>
          </w:pPr>
          <w:r>
            <w:rPr>
              <w:lang w:bidi="es-ES"/>
            </w:rPr>
            <w:fldChar w:fldCharType="begin"/>
          </w:r>
          <w:r>
            <w:rPr>
              <w:lang w:bidi="es-ES"/>
            </w:rPr>
            <w:instrText xml:space="preserve"> PAGE   \* MERGEFORMAT </w:instrText>
          </w:r>
          <w:r>
            <w:rPr>
              <w:lang w:bidi="es-ES"/>
            </w:rPr>
            <w:fldChar w:fldCharType="separate"/>
          </w:r>
          <w:r w:rsidR="00430971">
            <w:rPr>
              <w:noProof/>
              <w:lang w:bidi="es-ES"/>
            </w:rPr>
            <w:t>1</w:t>
          </w:r>
          <w:r>
            <w:rPr>
              <w:noProof/>
              <w:lang w:bidi="es-ES"/>
            </w:rPr>
            <w:fldChar w:fldCharType="end"/>
          </w:r>
        </w:p>
      </w:tc>
    </w:tr>
  </w:tbl>
  <w:p w14:paraId="714239BE" w14:textId="56EA6653" w:rsidR="00E223AE" w:rsidRDefault="00E223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C16F" w14:textId="77777777" w:rsidR="002550FA" w:rsidRDefault="002550FA">
      <w:r>
        <w:separator/>
      </w:r>
    </w:p>
  </w:footnote>
  <w:footnote w:type="continuationSeparator" w:id="0">
    <w:p w14:paraId="21232B35" w14:textId="77777777" w:rsidR="002550FA" w:rsidRDefault="00255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0BBC" w14:textId="77777777" w:rsidR="00907604" w:rsidRDefault="002D25F0">
    <w:pPr>
      <w:pStyle w:val="Encabezado"/>
    </w:pPr>
    <w:r>
      <w:rPr>
        <w:noProof/>
        <w:lang w:bidi="es-ES"/>
      </w:rPr>
      <mc:AlternateContent>
        <mc:Choice Requires="wps">
          <w:drawing>
            <wp:anchor distT="0" distB="0" distL="114300" distR="114300" simplePos="0" relativeHeight="251667456" behindDoc="0" locked="0" layoutInCell="1" allowOverlap="1" wp14:anchorId="5A6ECDDD" wp14:editId="67DC7338">
              <wp:simplePos x="0" y="0"/>
              <wp:positionH relativeFrom="column">
                <wp:posOffset>-1296063</wp:posOffset>
              </wp:positionH>
              <wp:positionV relativeFrom="paragraph">
                <wp:posOffset>-481055</wp:posOffset>
              </wp:positionV>
              <wp:extent cx="215900" cy="10845579"/>
              <wp:effectExtent l="0" t="0" r="0" b="0"/>
              <wp:wrapNone/>
              <wp:docPr id="26377813"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B285" id="Rectángulo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NZwIAACw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" fillcolor="#418ab3 [3204]" stroked="f" strokeweight="1pt"/>
          </w:pict>
        </mc:Fallback>
      </mc:AlternateContent>
    </w:r>
    <w:r w:rsidR="00A5655E">
      <w:rPr>
        <w:noProof/>
        <w:lang w:bidi="es-ES"/>
      </w:rPr>
      <mc:AlternateContent>
        <mc:Choice Requires="wps">
          <w:drawing>
            <wp:anchor distT="0" distB="0" distL="114300" distR="114300" simplePos="0" relativeHeight="251669504" behindDoc="0" locked="0" layoutInCell="1" allowOverlap="1" wp14:anchorId="0F3D26AE" wp14:editId="380193F0">
              <wp:simplePos x="0" y="0"/>
              <wp:positionH relativeFrom="column">
                <wp:posOffset>-758190</wp:posOffset>
              </wp:positionH>
              <wp:positionV relativeFrom="paragraph">
                <wp:posOffset>-1679413</wp:posOffset>
              </wp:positionV>
              <wp:extent cx="548640" cy="548640"/>
              <wp:effectExtent l="0" t="0" r="0" b="0"/>
              <wp:wrapNone/>
              <wp:docPr id="1974722569" name="Rectángul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6EE9E"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es-ES"/>
                            </w:rPr>
                            <w:t>SU LOGOTIPO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26AE" id="Rectángulo 1" o:spid="_x0000_s1026"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04458 [1604]" stroked="f" strokeweight="1pt">
              <o:lock v:ext="edit" aspectratio="t"/>
              <v:textbox>
                <w:txbxContent>
                  <w:p w14:paraId="0856EE9E"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es-ES"/>
                      </w:rPr>
                      <w:t>SU LOGOTIPO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C92A" w14:textId="77777777" w:rsidR="00E223AE" w:rsidRDefault="008F4F42">
    <w:pPr>
      <w:pStyle w:val="Encabezado"/>
    </w:pPr>
    <w:r>
      <w:rPr>
        <w:noProof/>
        <w:lang w:bidi="es-ES"/>
      </w:rPr>
      <mc:AlternateContent>
        <mc:Choice Requires="wps">
          <w:drawing>
            <wp:anchor distT="0" distB="0" distL="114300" distR="114300" simplePos="0" relativeHeight="251665408" behindDoc="0" locked="0" layoutInCell="1" allowOverlap="1" wp14:anchorId="56738102" wp14:editId="282918B2">
              <wp:simplePos x="0" y="0"/>
              <wp:positionH relativeFrom="column">
                <wp:posOffset>-1288111</wp:posOffset>
              </wp:positionH>
              <wp:positionV relativeFrom="paragraph">
                <wp:posOffset>-504908</wp:posOffset>
              </wp:positionV>
              <wp:extent cx="215900" cy="10837628"/>
              <wp:effectExtent l="0" t="0" r="0" b="1905"/>
              <wp:wrapNone/>
              <wp:docPr id="588563744"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C1F85" id="Rectángulo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" fillcolor="#418ab3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526728">
    <w:abstractNumId w:val="12"/>
  </w:num>
  <w:num w:numId="2" w16cid:durableId="1592351767">
    <w:abstractNumId w:val="10"/>
  </w:num>
  <w:num w:numId="3" w16cid:durableId="1854958455">
    <w:abstractNumId w:val="11"/>
  </w:num>
  <w:num w:numId="4" w16cid:durableId="1436906200">
    <w:abstractNumId w:val="9"/>
  </w:num>
  <w:num w:numId="5" w16cid:durableId="1670131415">
    <w:abstractNumId w:val="7"/>
  </w:num>
  <w:num w:numId="6" w16cid:durableId="1119178604">
    <w:abstractNumId w:val="6"/>
  </w:num>
  <w:num w:numId="7" w16cid:durableId="736585707">
    <w:abstractNumId w:val="5"/>
  </w:num>
  <w:num w:numId="8" w16cid:durableId="1689090803">
    <w:abstractNumId w:val="4"/>
  </w:num>
  <w:num w:numId="9" w16cid:durableId="1187717293">
    <w:abstractNumId w:val="8"/>
  </w:num>
  <w:num w:numId="10" w16cid:durableId="919366313">
    <w:abstractNumId w:val="3"/>
  </w:num>
  <w:num w:numId="11" w16cid:durableId="1738480302">
    <w:abstractNumId w:val="2"/>
  </w:num>
  <w:num w:numId="12" w16cid:durableId="124852681">
    <w:abstractNumId w:val="1"/>
  </w:num>
  <w:num w:numId="13" w16cid:durableId="911236860">
    <w:abstractNumId w:val="0"/>
  </w:num>
  <w:num w:numId="14" w16cid:durableId="2037533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EE"/>
    <w:rsid w:val="00011CC2"/>
    <w:rsid w:val="000304D8"/>
    <w:rsid w:val="00040CC8"/>
    <w:rsid w:val="00050F28"/>
    <w:rsid w:val="00051324"/>
    <w:rsid w:val="000A24D4"/>
    <w:rsid w:val="000C0BB3"/>
    <w:rsid w:val="000C405E"/>
    <w:rsid w:val="000E7C6A"/>
    <w:rsid w:val="000F0CF4"/>
    <w:rsid w:val="000F1DA1"/>
    <w:rsid w:val="000F56C1"/>
    <w:rsid w:val="000F5C26"/>
    <w:rsid w:val="00114AFA"/>
    <w:rsid w:val="001317FF"/>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550FA"/>
    <w:rsid w:val="00261DC5"/>
    <w:rsid w:val="00277B3D"/>
    <w:rsid w:val="002816AA"/>
    <w:rsid w:val="002877CF"/>
    <w:rsid w:val="002A47F9"/>
    <w:rsid w:val="002C6224"/>
    <w:rsid w:val="002D25F0"/>
    <w:rsid w:val="002D7B69"/>
    <w:rsid w:val="00302089"/>
    <w:rsid w:val="0032505F"/>
    <w:rsid w:val="0032517A"/>
    <w:rsid w:val="00347720"/>
    <w:rsid w:val="00357259"/>
    <w:rsid w:val="003872CA"/>
    <w:rsid w:val="003D6A2B"/>
    <w:rsid w:val="00420614"/>
    <w:rsid w:val="004234B2"/>
    <w:rsid w:val="00430971"/>
    <w:rsid w:val="00436C3B"/>
    <w:rsid w:val="00437562"/>
    <w:rsid w:val="00437840"/>
    <w:rsid w:val="00440DD8"/>
    <w:rsid w:val="0044384D"/>
    <w:rsid w:val="00447310"/>
    <w:rsid w:val="00461138"/>
    <w:rsid w:val="004623A5"/>
    <w:rsid w:val="00463271"/>
    <w:rsid w:val="0046686E"/>
    <w:rsid w:val="00476CEE"/>
    <w:rsid w:val="004842A5"/>
    <w:rsid w:val="004958EB"/>
    <w:rsid w:val="004A18EB"/>
    <w:rsid w:val="004A38B3"/>
    <w:rsid w:val="004C000E"/>
    <w:rsid w:val="004C1E80"/>
    <w:rsid w:val="004C34F2"/>
    <w:rsid w:val="004C456E"/>
    <w:rsid w:val="004D118C"/>
    <w:rsid w:val="004E0494"/>
    <w:rsid w:val="004E7EDA"/>
    <w:rsid w:val="004F2BFC"/>
    <w:rsid w:val="005043C5"/>
    <w:rsid w:val="00511D04"/>
    <w:rsid w:val="005221F2"/>
    <w:rsid w:val="0052319D"/>
    <w:rsid w:val="005317C5"/>
    <w:rsid w:val="00565CC0"/>
    <w:rsid w:val="00574C14"/>
    <w:rsid w:val="005762C3"/>
    <w:rsid w:val="005A24B4"/>
    <w:rsid w:val="005A2DD8"/>
    <w:rsid w:val="005D5C74"/>
    <w:rsid w:val="005F0ECB"/>
    <w:rsid w:val="00600C56"/>
    <w:rsid w:val="00611A9E"/>
    <w:rsid w:val="0061410C"/>
    <w:rsid w:val="006166A2"/>
    <w:rsid w:val="006207DA"/>
    <w:rsid w:val="00634A3A"/>
    <w:rsid w:val="0065144F"/>
    <w:rsid w:val="00654881"/>
    <w:rsid w:val="00655B27"/>
    <w:rsid w:val="0066083C"/>
    <w:rsid w:val="0067377F"/>
    <w:rsid w:val="00673A4B"/>
    <w:rsid w:val="006801C6"/>
    <w:rsid w:val="006851E1"/>
    <w:rsid w:val="0069571F"/>
    <w:rsid w:val="006A203A"/>
    <w:rsid w:val="006A4DFA"/>
    <w:rsid w:val="006B1D79"/>
    <w:rsid w:val="006B23CE"/>
    <w:rsid w:val="006E6271"/>
    <w:rsid w:val="006F502A"/>
    <w:rsid w:val="007313D8"/>
    <w:rsid w:val="007330E9"/>
    <w:rsid w:val="007417B1"/>
    <w:rsid w:val="007545FF"/>
    <w:rsid w:val="007758BC"/>
    <w:rsid w:val="00793F5F"/>
    <w:rsid w:val="007A481B"/>
    <w:rsid w:val="007F05F3"/>
    <w:rsid w:val="007F2EA4"/>
    <w:rsid w:val="007F6EE7"/>
    <w:rsid w:val="00814471"/>
    <w:rsid w:val="00815C2A"/>
    <w:rsid w:val="00821570"/>
    <w:rsid w:val="0082200C"/>
    <w:rsid w:val="008414A8"/>
    <w:rsid w:val="00853C93"/>
    <w:rsid w:val="00893C16"/>
    <w:rsid w:val="008A6965"/>
    <w:rsid w:val="008C772B"/>
    <w:rsid w:val="008D2016"/>
    <w:rsid w:val="008D6CCD"/>
    <w:rsid w:val="008D7ECD"/>
    <w:rsid w:val="008F4F42"/>
    <w:rsid w:val="0090037E"/>
    <w:rsid w:val="00907604"/>
    <w:rsid w:val="009426BF"/>
    <w:rsid w:val="00944E1A"/>
    <w:rsid w:val="009478C7"/>
    <w:rsid w:val="00953578"/>
    <w:rsid w:val="0096148E"/>
    <w:rsid w:val="00980DAB"/>
    <w:rsid w:val="009821D5"/>
    <w:rsid w:val="009A6E80"/>
    <w:rsid w:val="009B0A6C"/>
    <w:rsid w:val="009B43A2"/>
    <w:rsid w:val="009C5E9F"/>
    <w:rsid w:val="009C6C28"/>
    <w:rsid w:val="009C7DAA"/>
    <w:rsid w:val="009D04A3"/>
    <w:rsid w:val="009E3BC6"/>
    <w:rsid w:val="009F366D"/>
    <w:rsid w:val="009F5B2A"/>
    <w:rsid w:val="00A04567"/>
    <w:rsid w:val="00A06EC4"/>
    <w:rsid w:val="00A1349D"/>
    <w:rsid w:val="00A14AD1"/>
    <w:rsid w:val="00A2520F"/>
    <w:rsid w:val="00A27041"/>
    <w:rsid w:val="00A5107B"/>
    <w:rsid w:val="00A5655E"/>
    <w:rsid w:val="00A750D3"/>
    <w:rsid w:val="00A86F0D"/>
    <w:rsid w:val="00AB726B"/>
    <w:rsid w:val="00AE5E85"/>
    <w:rsid w:val="00AF182B"/>
    <w:rsid w:val="00AF4EE4"/>
    <w:rsid w:val="00B15F09"/>
    <w:rsid w:val="00B5119A"/>
    <w:rsid w:val="00B518B6"/>
    <w:rsid w:val="00B55DE2"/>
    <w:rsid w:val="00B7042C"/>
    <w:rsid w:val="00B74C65"/>
    <w:rsid w:val="00B762FA"/>
    <w:rsid w:val="00B91919"/>
    <w:rsid w:val="00BB3402"/>
    <w:rsid w:val="00BB4168"/>
    <w:rsid w:val="00BC3552"/>
    <w:rsid w:val="00BC7826"/>
    <w:rsid w:val="00BF5882"/>
    <w:rsid w:val="00C24968"/>
    <w:rsid w:val="00C36B40"/>
    <w:rsid w:val="00C47D41"/>
    <w:rsid w:val="00C53D0F"/>
    <w:rsid w:val="00C754DD"/>
    <w:rsid w:val="00C92D78"/>
    <w:rsid w:val="00C94818"/>
    <w:rsid w:val="00CC3EEE"/>
    <w:rsid w:val="00CC628E"/>
    <w:rsid w:val="00CD48A7"/>
    <w:rsid w:val="00CE68B6"/>
    <w:rsid w:val="00D04347"/>
    <w:rsid w:val="00D17AF7"/>
    <w:rsid w:val="00D75856"/>
    <w:rsid w:val="00DA2B29"/>
    <w:rsid w:val="00DA53F8"/>
    <w:rsid w:val="00DB279F"/>
    <w:rsid w:val="00DC037D"/>
    <w:rsid w:val="00DD2180"/>
    <w:rsid w:val="00DE4100"/>
    <w:rsid w:val="00E00919"/>
    <w:rsid w:val="00E07F13"/>
    <w:rsid w:val="00E10A0E"/>
    <w:rsid w:val="00E223AE"/>
    <w:rsid w:val="00E45BAE"/>
    <w:rsid w:val="00E76A9F"/>
    <w:rsid w:val="00E803F4"/>
    <w:rsid w:val="00E8289D"/>
    <w:rsid w:val="00EC1C91"/>
    <w:rsid w:val="00EC6DDE"/>
    <w:rsid w:val="00F704E3"/>
    <w:rsid w:val="00F75805"/>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A067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E5E5E" w:themeColor="text2"/>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2505F"/>
    <w:rPr>
      <w:color w:val="000000" w:themeColor="text1"/>
      <w:sz w:val="17"/>
    </w:rPr>
  </w:style>
  <w:style w:type="paragraph" w:styleId="Ttulo1">
    <w:name w:val="heading 1"/>
    <w:basedOn w:val="Normal"/>
    <w:next w:val="Normal"/>
    <w:link w:val="Ttulo1Car"/>
    <w:uiPriority w:val="9"/>
    <w:qFormat/>
    <w:rsid w:val="00814471"/>
    <w:pPr>
      <w:keepNext/>
      <w:keepLines/>
      <w:pBdr>
        <w:bottom w:val="single" w:sz="8" w:space="0" w:color="D7E7F0" w:themeColor="accent1" w:themeTint="33"/>
      </w:pBdr>
      <w:spacing w:before="240" w:after="120"/>
      <w:outlineLvl w:val="0"/>
    </w:pPr>
    <w:rPr>
      <w:rFonts w:asciiTheme="majorHAnsi" w:eastAsiaTheme="majorEastAsia" w:hAnsiTheme="majorHAnsi" w:cs="Times New Roman (Headings CS)"/>
      <w:color w:val="306785" w:themeColor="accent1" w:themeShade="BF"/>
      <w:spacing w:val="10"/>
      <w:sz w:val="32"/>
      <w:szCs w:val="36"/>
    </w:rPr>
  </w:style>
  <w:style w:type="paragraph" w:styleId="Ttulo2">
    <w:name w:val="heading 2"/>
    <w:basedOn w:val="Normal"/>
    <w:next w:val="Normal"/>
    <w:link w:val="Ttulo2Car"/>
    <w:uiPriority w:val="9"/>
    <w:semiHidden/>
    <w:qFormat/>
    <w:pPr>
      <w:keepNext/>
      <w:keepLines/>
      <w:spacing w:before="120" w:after="120"/>
      <w:outlineLvl w:val="1"/>
    </w:pPr>
    <w:rPr>
      <w:b/>
      <w:bCs/>
      <w:sz w:val="26"/>
      <w:szCs w:val="26"/>
    </w:rPr>
  </w:style>
  <w:style w:type="paragraph" w:styleId="Ttulo3">
    <w:name w:val="heading 3"/>
    <w:basedOn w:val="Normal"/>
    <w:next w:val="Normal"/>
    <w:link w:val="Ttulo3Car"/>
    <w:uiPriority w:val="9"/>
    <w:semiHidden/>
    <w:qFormat/>
    <w:pPr>
      <w:keepNext/>
      <w:keepLines/>
      <w:spacing w:before="40"/>
      <w:outlineLvl w:val="2"/>
    </w:pPr>
    <w:rPr>
      <w:b/>
      <w:bCs/>
      <w:i/>
      <w:iCs/>
      <w:sz w:val="24"/>
      <w:szCs w:val="24"/>
    </w:rPr>
  </w:style>
  <w:style w:type="paragraph" w:styleId="Ttulo4">
    <w:name w:val="heading 4"/>
    <w:basedOn w:val="Normal"/>
    <w:next w:val="Normal"/>
    <w:link w:val="Ttulo4Car"/>
    <w:uiPriority w:val="9"/>
    <w:semiHidden/>
    <w:qFormat/>
    <w:pPr>
      <w:keepNext/>
      <w:keepLines/>
      <w:spacing w:before="40"/>
      <w:outlineLvl w:val="3"/>
    </w:pPr>
    <w:rPr>
      <w:rFonts w:asciiTheme="majorHAnsi" w:eastAsiaTheme="majorEastAsia" w:hAnsiTheme="majorHAnsi" w:cstheme="majorBidi"/>
      <w:i/>
      <w:iCs/>
      <w:color w:val="306785" w:themeColor="accent1" w:themeShade="BF"/>
    </w:rPr>
  </w:style>
  <w:style w:type="paragraph" w:styleId="Ttulo5">
    <w:name w:val="heading 5"/>
    <w:basedOn w:val="Normal"/>
    <w:next w:val="Normal"/>
    <w:link w:val="Ttulo5Car"/>
    <w:uiPriority w:val="9"/>
    <w:semiHidden/>
    <w:qFormat/>
    <w:rsid w:val="005A2DD8"/>
    <w:pPr>
      <w:keepNext/>
      <w:keepLines/>
      <w:spacing w:before="40"/>
      <w:outlineLvl w:val="4"/>
    </w:pPr>
    <w:rPr>
      <w:rFonts w:asciiTheme="majorHAnsi" w:eastAsiaTheme="majorEastAsia" w:hAnsiTheme="majorHAnsi" w:cstheme="majorBidi"/>
      <w:color w:val="306785" w:themeColor="accent1" w:themeShade="BF"/>
    </w:rPr>
  </w:style>
  <w:style w:type="paragraph" w:styleId="Ttulo6">
    <w:name w:val="heading 6"/>
    <w:basedOn w:val="Normal"/>
    <w:next w:val="Normal"/>
    <w:link w:val="Ttulo6Car"/>
    <w:uiPriority w:val="9"/>
    <w:semiHidden/>
    <w:qFormat/>
    <w:rsid w:val="005A2DD8"/>
    <w:pPr>
      <w:keepNext/>
      <w:keepLines/>
      <w:spacing w:before="40"/>
      <w:outlineLvl w:val="5"/>
    </w:pPr>
    <w:rPr>
      <w:rFonts w:asciiTheme="majorHAnsi" w:eastAsiaTheme="majorEastAsia" w:hAnsiTheme="majorHAnsi" w:cstheme="majorBidi"/>
      <w:color w:val="204458" w:themeColor="accent1" w:themeShade="7F"/>
    </w:rPr>
  </w:style>
  <w:style w:type="paragraph" w:styleId="Ttulo7">
    <w:name w:val="heading 7"/>
    <w:basedOn w:val="Normal"/>
    <w:next w:val="Normal"/>
    <w:link w:val="Ttulo7Car"/>
    <w:uiPriority w:val="9"/>
    <w:semiHidden/>
    <w:qFormat/>
    <w:rsid w:val="005A2DD8"/>
    <w:pPr>
      <w:keepNext/>
      <w:keepLines/>
      <w:spacing w:before="40"/>
      <w:outlineLvl w:val="6"/>
    </w:pPr>
    <w:rPr>
      <w:rFonts w:asciiTheme="majorHAnsi" w:eastAsiaTheme="majorEastAsia" w:hAnsiTheme="majorHAnsi" w:cstheme="majorBidi"/>
      <w:i/>
      <w:iCs/>
      <w:color w:val="204458" w:themeColor="accent1" w:themeShade="7F"/>
    </w:rPr>
  </w:style>
  <w:style w:type="paragraph" w:styleId="Ttulo8">
    <w:name w:val="heading 8"/>
    <w:basedOn w:val="Normal"/>
    <w:next w:val="Normal"/>
    <w:link w:val="Ttulo8Car"/>
    <w:uiPriority w:val="9"/>
    <w:semiHidden/>
    <w:qFormat/>
    <w:rsid w:val="005A2DD8"/>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qFormat/>
    <w:rsid w:val="005A2DD8"/>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sid w:val="005A2DD8"/>
    <w:rPr>
      <w:color w:val="306785" w:themeColor="accent1" w:themeShade="BF"/>
    </w:rPr>
  </w:style>
  <w:style w:type="paragraph" w:styleId="Ttulo">
    <w:name w:val="Title"/>
    <w:basedOn w:val="Normal"/>
    <w:next w:val="Normal"/>
    <w:link w:val="TtuloCar"/>
    <w:uiPriority w:val="2"/>
    <w:qFormat/>
    <w:rsid w:val="001317FF"/>
    <w:pPr>
      <w:spacing w:line="180" w:lineRule="auto"/>
    </w:pPr>
    <w:rPr>
      <w:rFonts w:asciiTheme="majorHAnsi" w:eastAsiaTheme="majorEastAsia" w:hAnsiTheme="majorHAnsi" w:cstheme="majorBidi"/>
      <w:b/>
      <w:color w:val="306785" w:themeColor="accent1" w:themeShade="BF"/>
      <w:kern w:val="28"/>
      <w:sz w:val="80"/>
      <w:szCs w:val="62"/>
    </w:rPr>
  </w:style>
  <w:style w:type="character" w:customStyle="1" w:styleId="TtuloCar">
    <w:name w:val="Título Car"/>
    <w:basedOn w:val="Fuentedeprrafopredeter"/>
    <w:link w:val="Ttulo"/>
    <w:uiPriority w:val="2"/>
    <w:rsid w:val="001317FF"/>
    <w:rPr>
      <w:rFonts w:asciiTheme="majorHAnsi" w:eastAsiaTheme="majorEastAsia" w:hAnsiTheme="majorHAnsi" w:cstheme="majorBidi"/>
      <w:b/>
      <w:color w:val="306785" w:themeColor="accent1" w:themeShade="BF"/>
      <w:kern w:val="28"/>
      <w:sz w:val="80"/>
      <w:szCs w:val="62"/>
    </w:rPr>
  </w:style>
  <w:style w:type="paragraph" w:styleId="Subttulo">
    <w:name w:val="Subtitle"/>
    <w:basedOn w:val="Normal"/>
    <w:next w:val="Normal"/>
    <w:link w:val="SubttuloCar"/>
    <w:uiPriority w:val="3"/>
    <w:qFormat/>
    <w:rsid w:val="00E00919"/>
    <w:pPr>
      <w:numPr>
        <w:ilvl w:val="1"/>
      </w:numPr>
      <w:spacing w:before="320"/>
    </w:pPr>
    <w:rPr>
      <w:rFonts w:asciiTheme="majorHAnsi" w:hAnsiTheme="majorHAnsi" w:cs="Times New Roman (Body CS)"/>
      <w:bCs/>
      <w:color w:val="306785" w:themeColor="accent1" w:themeShade="BF"/>
      <w:spacing w:val="10"/>
      <w:szCs w:val="28"/>
    </w:rPr>
  </w:style>
  <w:style w:type="character" w:customStyle="1" w:styleId="SubttuloCar">
    <w:name w:val="Subtítulo Car"/>
    <w:basedOn w:val="Fuentedeprrafopredeter"/>
    <w:link w:val="Subttulo"/>
    <w:uiPriority w:val="3"/>
    <w:rsid w:val="00E00919"/>
    <w:rPr>
      <w:rFonts w:asciiTheme="majorHAnsi" w:hAnsiTheme="majorHAnsi" w:cs="Times New Roman (Body CS)"/>
      <w:bCs/>
      <w:color w:val="306785" w:themeColor="accent1" w:themeShade="BF"/>
      <w:spacing w:val="10"/>
      <w:szCs w:val="28"/>
    </w:rPr>
  </w:style>
  <w:style w:type="paragraph" w:styleId="Sinespaciado">
    <w:name w:val="No Spacing"/>
    <w:uiPriority w:val="1"/>
    <w:qFormat/>
    <w:rsid w:val="00437840"/>
    <w:pPr>
      <w:spacing w:before="60"/>
    </w:pPr>
    <w:rPr>
      <w:color w:val="000000" w:themeColor="text1"/>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14471"/>
    <w:rPr>
      <w:rFonts w:asciiTheme="majorHAnsi" w:eastAsiaTheme="majorEastAsia" w:hAnsiTheme="majorHAnsi" w:cs="Times New Roman (Headings CS)"/>
      <w:color w:val="306785" w:themeColor="accent1" w:themeShade="BF"/>
      <w:spacing w:val="10"/>
      <w:sz w:val="32"/>
      <w:szCs w:val="36"/>
    </w:rPr>
  </w:style>
  <w:style w:type="character" w:customStyle="1" w:styleId="Ttulo2Car">
    <w:name w:val="Título 2 Car"/>
    <w:basedOn w:val="Fuentedeprrafopredeter"/>
    <w:link w:val="Ttulo2"/>
    <w:uiPriority w:val="9"/>
    <w:semiHidden/>
    <w:rsid w:val="00980DAB"/>
    <w:rPr>
      <w:b/>
      <w:bCs/>
      <w:color w:val="000000" w:themeColor="text1"/>
      <w:sz w:val="26"/>
      <w:szCs w:val="26"/>
    </w:rPr>
  </w:style>
  <w:style w:type="character" w:customStyle="1" w:styleId="Ttulo3Car">
    <w:name w:val="Título 3 Car"/>
    <w:basedOn w:val="Fuentedeprrafopredeter"/>
    <w:link w:val="Ttulo3"/>
    <w:uiPriority w:val="9"/>
    <w:semiHidden/>
    <w:rsid w:val="00980DAB"/>
    <w:rPr>
      <w:b/>
      <w:bCs/>
      <w:i/>
      <w:iCs/>
      <w:color w:val="000000" w:themeColor="text1"/>
      <w:sz w:val="24"/>
      <w:szCs w:val="24"/>
    </w:rPr>
  </w:style>
  <w:style w:type="paragraph" w:styleId="Encabezado">
    <w:name w:val="header"/>
    <w:basedOn w:val="Normal"/>
    <w:link w:val="EncabezadoCar"/>
    <w:uiPriority w:val="99"/>
    <w:semiHidden/>
    <w:pPr>
      <w:tabs>
        <w:tab w:val="center" w:pos="4680"/>
        <w:tab w:val="right" w:pos="9360"/>
      </w:tabs>
    </w:pPr>
  </w:style>
  <w:style w:type="table" w:customStyle="1" w:styleId="Tabladesugerencia">
    <w:name w:val="Tabla de sugerencia"/>
    <w:basedOn w:val="Tablanormal"/>
    <w:uiPriority w:val="99"/>
    <w:rPr>
      <w:color w:val="404040" w:themeColor="text1" w:themeTint="BF"/>
      <w:sz w:val="18"/>
      <w:szCs w:val="18"/>
    </w:rPr>
    <w:tblPr>
      <w:tblCellMar>
        <w:top w:w="144" w:type="dxa"/>
        <w:left w:w="0" w:type="dxa"/>
        <w:right w:w="0" w:type="dxa"/>
      </w:tblCellMar>
    </w:tblPr>
    <w:tcPr>
      <w:shd w:val="clear" w:color="auto" w:fill="D7E7F0" w:themeFill="accent1" w:themeFillTint="33"/>
    </w:tcPr>
    <w:tblStylePr w:type="firstCol">
      <w:pPr>
        <w:wordWrap/>
        <w:jc w:val="center"/>
      </w:pPr>
    </w:tblStylePr>
  </w:style>
  <w:style w:type="paragraph" w:customStyle="1" w:styleId="Textodesugerencia">
    <w:name w:val="Texto de sugerencia"/>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o">
    <w:name w:val="Icono"/>
    <w:basedOn w:val="Normal"/>
    <w:uiPriority w:val="99"/>
    <w:semiHidden/>
    <w:qFormat/>
    <w:pPr>
      <w:spacing w:before="160" w:after="160"/>
      <w:jc w:val="center"/>
    </w:pPr>
  </w:style>
  <w:style w:type="character" w:customStyle="1" w:styleId="Ttulo4Car">
    <w:name w:val="Título 4 Car"/>
    <w:basedOn w:val="Fuentedeprrafopredeter"/>
    <w:link w:val="Ttulo4"/>
    <w:uiPriority w:val="9"/>
    <w:semiHidden/>
    <w:rsid w:val="00980DAB"/>
    <w:rPr>
      <w:rFonts w:asciiTheme="majorHAnsi" w:eastAsiaTheme="majorEastAsia" w:hAnsiTheme="majorHAnsi" w:cstheme="majorBidi"/>
      <w:i/>
      <w:iCs/>
      <w:color w:val="306785" w:themeColor="accent1" w:themeShade="BF"/>
      <w:sz w:val="16"/>
    </w:rPr>
  </w:style>
  <w:style w:type="table" w:customStyle="1" w:styleId="TabladeSOW">
    <w:name w:val="Tabla de SOW"/>
    <w:basedOn w:val="Tablanormal"/>
    <w:uiPriority w:val="99"/>
    <w:rsid w:val="005A2DD8"/>
    <w:pPr>
      <w:spacing w:before="60" w:after="60"/>
    </w:pPr>
    <w:tblPr>
      <w:tblStyleRowBandSize w:val="1"/>
      <w:tblBorders>
        <w:top w:val="single" w:sz="4" w:space="0" w:color="BEBEBE" w:themeColor="text2" w:themeTint="66"/>
        <w:left w:val="single" w:sz="4" w:space="0" w:color="BEBEBE" w:themeColor="text2" w:themeTint="66"/>
        <w:bottom w:val="single" w:sz="4" w:space="0" w:color="BEBEBE" w:themeColor="text2" w:themeTint="66"/>
        <w:right w:val="single" w:sz="4" w:space="0" w:color="BEBEBE" w:themeColor="text2" w:themeTint="66"/>
        <w:insideV w:val="single" w:sz="4" w:space="0" w:color="BEBEBE"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306785" w:themeFill="accent1" w:themeFillShade="BF"/>
      </w:tcPr>
    </w:tblStylePr>
    <w:tblStylePr w:type="lastRow">
      <w:rPr>
        <w:rFonts w:asciiTheme="majorHAnsi" w:hAnsiTheme="majorHAnsi"/>
        <w:b/>
        <w:caps/>
        <w:smallCaps w:val="0"/>
        <w:color w:val="418AB3"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EDEDE"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table" w:customStyle="1" w:styleId="Tabladediseo">
    <w:name w:val="Tabla de diseño"/>
    <w:basedOn w:val="Tablanormal"/>
    <w:uiPriority w:val="99"/>
    <w:pPr>
      <w:spacing w:before="60"/>
      <w:ind w:left="144" w:right="144"/>
    </w:pPr>
    <w:tblPr>
      <w:tblCellMar>
        <w:left w:w="0" w:type="dxa"/>
        <w:right w:w="0" w:type="dxa"/>
      </w:tblCellMar>
    </w:tblPr>
  </w:style>
  <w:style w:type="paragraph" w:customStyle="1" w:styleId="Ttulodeformulario">
    <w:name w:val="Título de formulario"/>
    <w:basedOn w:val="Normal"/>
    <w:next w:val="Normal"/>
    <w:uiPriority w:val="2"/>
    <w:qFormat/>
    <w:rsid w:val="00C53D0F"/>
    <w:pPr>
      <w:spacing w:before="80" w:after="60"/>
    </w:pPr>
    <w:rPr>
      <w:rFonts w:asciiTheme="majorHAnsi" w:eastAsiaTheme="majorEastAsia" w:hAnsiTheme="majorHAnsi" w:cs="Times New Roman (Headings CS)"/>
      <w:caps/>
      <w:color w:val="306785" w:themeColor="accent1" w:themeShade="BF"/>
      <w:spacing w:val="10"/>
    </w:rPr>
  </w:style>
  <w:style w:type="paragraph" w:customStyle="1" w:styleId="Nombre">
    <w:name w:val="Nombre"/>
    <w:basedOn w:val="Normal"/>
    <w:uiPriority w:val="2"/>
    <w:semiHidden/>
    <w:qFormat/>
    <w:rsid w:val="009426BF"/>
    <w:pPr>
      <w:spacing w:before="240" w:after="120"/>
    </w:pPr>
    <w:rPr>
      <w:rFonts w:asciiTheme="majorHAnsi" w:eastAsiaTheme="majorEastAsia" w:hAnsiTheme="majorHAnsi" w:cstheme="majorBidi"/>
      <w:color w:val="306785" w:themeColor="accent1" w:themeShade="BF"/>
      <w:sz w:val="44"/>
      <w:szCs w:val="36"/>
    </w:rPr>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character" w:styleId="Textoennegrita">
    <w:name w:val="Strong"/>
    <w:basedOn w:val="Fuentedeprrafopredeter"/>
    <w:uiPriority w:val="10"/>
    <w:qFormat/>
    <w:rPr>
      <w:b/>
      <w:bCs/>
    </w:rPr>
  </w:style>
  <w:style w:type="paragraph" w:styleId="Cierre">
    <w:name w:val="Closing"/>
    <w:basedOn w:val="Normal"/>
    <w:link w:val="CierreCar"/>
    <w:uiPriority w:val="11"/>
    <w:unhideWhenUsed/>
    <w:qFormat/>
    <w:pPr>
      <w:spacing w:before="720"/>
    </w:pPr>
  </w:style>
  <w:style w:type="character" w:customStyle="1" w:styleId="CierreCar">
    <w:name w:val="Cierre Car"/>
    <w:basedOn w:val="Fuentedeprrafopredeter"/>
    <w:link w:val="Cierre"/>
    <w:uiPriority w:val="11"/>
  </w:style>
  <w:style w:type="table" w:customStyle="1" w:styleId="Tabladefirmas">
    <w:name w:val="Tabla de firmas"/>
    <w:basedOn w:val="Tablanormal"/>
    <w:uiPriority w:val="99"/>
    <w:tblPr/>
  </w:style>
  <w:style w:type="paragraph" w:styleId="Listaconvietas">
    <w:name w:val="List Bullet"/>
    <w:basedOn w:val="Normal"/>
    <w:uiPriority w:val="4"/>
    <w:unhideWhenUsed/>
    <w:qFormat/>
    <w:rsid w:val="00814471"/>
    <w:pPr>
      <w:numPr>
        <w:numId w:val="4"/>
      </w:numPr>
      <w:contextualSpacing/>
    </w:pPr>
  </w:style>
  <w:style w:type="character" w:customStyle="1" w:styleId="EncabezadoCar">
    <w:name w:val="Encabezado Car"/>
    <w:basedOn w:val="Fuentedeprrafopredeter"/>
    <w:link w:val="Encabezado"/>
    <w:uiPriority w:val="99"/>
    <w:semiHidden/>
    <w:rsid w:val="00980DAB"/>
    <w:rPr>
      <w:color w:val="000000" w:themeColor="text1"/>
      <w:sz w:val="16"/>
    </w:rPr>
  </w:style>
  <w:style w:type="paragraph" w:styleId="Piedepgina">
    <w:name w:val="footer"/>
    <w:basedOn w:val="Normal"/>
    <w:link w:val="PiedepginaCar"/>
    <w:uiPriority w:val="99"/>
    <w:unhideWhenUsed/>
    <w:qFormat/>
    <w:rPr>
      <w:i/>
      <w:iCs/>
      <w:sz w:val="18"/>
      <w:szCs w:val="18"/>
    </w:rPr>
  </w:style>
  <w:style w:type="character" w:customStyle="1" w:styleId="PiedepginaCar">
    <w:name w:val="Pie de página Car"/>
    <w:basedOn w:val="Fuentedeprrafopredeter"/>
    <w:link w:val="Piedepgina"/>
    <w:uiPriority w:val="99"/>
    <w:rPr>
      <w:i/>
      <w:iCs/>
      <w:sz w:val="18"/>
      <w:szCs w:val="18"/>
    </w:rPr>
  </w:style>
  <w:style w:type="character" w:customStyle="1" w:styleId="Ttulo5Car">
    <w:name w:val="Título 5 Car"/>
    <w:basedOn w:val="Fuentedeprrafopredeter"/>
    <w:link w:val="Ttulo5"/>
    <w:uiPriority w:val="9"/>
    <w:semiHidden/>
    <w:rsid w:val="00980DAB"/>
    <w:rPr>
      <w:rFonts w:asciiTheme="majorHAnsi" w:eastAsiaTheme="majorEastAsia" w:hAnsiTheme="majorHAnsi" w:cstheme="majorBidi"/>
      <w:color w:val="306785" w:themeColor="accent1" w:themeShade="BF"/>
      <w:sz w:val="16"/>
    </w:rPr>
  </w:style>
  <w:style w:type="character" w:customStyle="1" w:styleId="Ttulo6Car">
    <w:name w:val="Título 6 Car"/>
    <w:basedOn w:val="Fuentedeprrafopredeter"/>
    <w:link w:val="Ttulo6"/>
    <w:uiPriority w:val="9"/>
    <w:semiHidden/>
    <w:rsid w:val="00980DAB"/>
    <w:rPr>
      <w:rFonts w:asciiTheme="majorHAnsi" w:eastAsiaTheme="majorEastAsia" w:hAnsiTheme="majorHAnsi" w:cstheme="majorBidi"/>
      <w:color w:val="204458" w:themeColor="accent1" w:themeShade="7F"/>
      <w:sz w:val="16"/>
    </w:rPr>
  </w:style>
  <w:style w:type="character" w:customStyle="1" w:styleId="Ttulo7Car">
    <w:name w:val="Título 7 Car"/>
    <w:basedOn w:val="Fuentedeprrafopredeter"/>
    <w:link w:val="Ttulo7"/>
    <w:uiPriority w:val="9"/>
    <w:semiHidden/>
    <w:rsid w:val="00980DAB"/>
    <w:rPr>
      <w:rFonts w:asciiTheme="majorHAnsi" w:eastAsiaTheme="majorEastAsia" w:hAnsiTheme="majorHAnsi" w:cstheme="majorBidi"/>
      <w:i/>
      <w:iCs/>
      <w:color w:val="204458" w:themeColor="accent1" w:themeShade="7F"/>
      <w:sz w:val="16"/>
    </w:rPr>
  </w:style>
  <w:style w:type="character" w:customStyle="1" w:styleId="Ttulo8Car">
    <w:name w:val="Título 8 Car"/>
    <w:basedOn w:val="Fuentedeprrafopredeter"/>
    <w:link w:val="Ttulo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tulo9Car">
    <w:name w:val="Título 9 Car"/>
    <w:basedOn w:val="Fuentedeprrafopredeter"/>
    <w:link w:val="Ttulo9"/>
    <w:uiPriority w:val="9"/>
    <w:semiHidden/>
    <w:rsid w:val="00980DAB"/>
    <w:rPr>
      <w:rFonts w:asciiTheme="majorHAnsi" w:eastAsiaTheme="majorEastAsia" w:hAnsiTheme="majorHAnsi" w:cstheme="majorBidi"/>
      <w:i/>
      <w:iCs/>
      <w:color w:val="272727" w:themeColor="text1" w:themeTint="D8"/>
      <w:sz w:val="16"/>
      <w:szCs w:val="21"/>
    </w:rPr>
  </w:style>
  <w:style w:type="character" w:styleId="nfasisintenso">
    <w:name w:val="Intense Emphasis"/>
    <w:basedOn w:val="Fuentedeprrafopredeter"/>
    <w:uiPriority w:val="21"/>
    <w:semiHidden/>
    <w:unhideWhenUsed/>
    <w:qFormat/>
    <w:rsid w:val="005A2DD8"/>
    <w:rPr>
      <w:i/>
      <w:iCs/>
      <w:color w:val="306785" w:themeColor="accent1" w:themeShade="BF"/>
    </w:rPr>
  </w:style>
  <w:style w:type="paragraph" w:styleId="Citadestacada">
    <w:name w:val="Intense Quote"/>
    <w:basedOn w:val="Normal"/>
    <w:next w:val="Normal"/>
    <w:link w:val="CitadestacadaCar"/>
    <w:uiPriority w:val="30"/>
    <w:semiHidden/>
    <w:unhideWhenUsed/>
    <w:qFormat/>
    <w:rsid w:val="005A2DD8"/>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CitadestacadaCar">
    <w:name w:val="Cita destacada Car"/>
    <w:basedOn w:val="Fuentedeprrafopredeter"/>
    <w:link w:val="Citadestacada"/>
    <w:uiPriority w:val="30"/>
    <w:semiHidden/>
    <w:rsid w:val="005A2DD8"/>
    <w:rPr>
      <w:i/>
      <w:iCs/>
      <w:color w:val="306785" w:themeColor="accent1" w:themeShade="BF"/>
    </w:rPr>
  </w:style>
  <w:style w:type="character" w:styleId="Referenciaintensa">
    <w:name w:val="Intense Reference"/>
    <w:basedOn w:val="Fuentedeprrafopredeter"/>
    <w:uiPriority w:val="32"/>
    <w:semiHidden/>
    <w:unhideWhenUsed/>
    <w:qFormat/>
    <w:rsid w:val="005A2DD8"/>
    <w:rPr>
      <w:b/>
      <w:bCs/>
      <w:caps w:val="0"/>
      <w:smallCaps/>
      <w:color w:val="306785" w:themeColor="accent1" w:themeShade="BF"/>
      <w:spacing w:val="5"/>
    </w:rPr>
  </w:style>
  <w:style w:type="paragraph" w:styleId="Textodebloque">
    <w:name w:val="Block Text"/>
    <w:basedOn w:val="Normal"/>
    <w:uiPriority w:val="99"/>
    <w:semiHidden/>
    <w:unhideWhenUsed/>
    <w:rsid w:val="005A2DD8"/>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color w:val="306785" w:themeColor="accent1" w:themeShade="BF"/>
    </w:rPr>
  </w:style>
  <w:style w:type="character" w:styleId="Hipervnculovisitado">
    <w:name w:val="FollowedHyperlink"/>
    <w:basedOn w:val="Fuentedeprrafopredeter"/>
    <w:uiPriority w:val="99"/>
    <w:semiHidden/>
    <w:unhideWhenUsed/>
    <w:rsid w:val="005A2DD8"/>
    <w:rPr>
      <w:color w:val="C19300" w:themeColor="accent5" w:themeShade="BF"/>
      <w:u w:val="single"/>
    </w:rPr>
  </w:style>
  <w:style w:type="character" w:styleId="Hipervnculo">
    <w:name w:val="Hyperlink"/>
    <w:basedOn w:val="Fuentedeprrafopredeter"/>
    <w:uiPriority w:val="99"/>
    <w:semiHidden/>
    <w:unhideWhenUsed/>
    <w:rsid w:val="005A2DD8"/>
    <w:rPr>
      <w:color w:val="414141" w:themeColor="accent4" w:themeShade="80"/>
      <w:u w:val="single"/>
    </w:rPr>
  </w:style>
  <w:style w:type="character" w:customStyle="1" w:styleId="Mencin1noresuelta">
    <w:name w:val="Mención1 no resuelta"/>
    <w:basedOn w:val="Fuentedeprrafopredeter"/>
    <w:uiPriority w:val="99"/>
    <w:semiHidden/>
    <w:unhideWhenUsed/>
    <w:rsid w:val="005A2DD8"/>
    <w:rPr>
      <w:color w:val="595959" w:themeColor="text1" w:themeTint="A6"/>
      <w:shd w:val="clear" w:color="auto" w:fill="E1DFDD"/>
    </w:rPr>
  </w:style>
  <w:style w:type="paragraph" w:customStyle="1" w:styleId="Encabezadodetabla">
    <w:name w:val="Encabezado de tabla"/>
    <w:basedOn w:val="Normal"/>
    <w:qFormat/>
    <w:rsid w:val="00F704E3"/>
    <w:pPr>
      <w:spacing w:before="60" w:after="60"/>
    </w:pPr>
    <w:rPr>
      <w:rFonts w:asciiTheme="majorHAnsi" w:hAnsiTheme="majorHAnsi" w:cs="Times New Roman (Body CS)"/>
      <w: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ar\AppData\Roaming\Microsoft\Templates\Enunciado%20de%20trabajo%20(dise&#241;o%20moder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4665DEF6DF4CBDAFC4535FBC21ED05"/>
        <w:category>
          <w:name w:val="General"/>
          <w:gallery w:val="placeholder"/>
        </w:category>
        <w:types>
          <w:type w:val="bbPlcHdr"/>
        </w:types>
        <w:behaviors>
          <w:behavior w:val="content"/>
        </w:behaviors>
        <w:guid w:val="{2F1BE3F9-BC78-4B4B-B9D0-C933770D5FD8}"/>
      </w:docPartPr>
      <w:docPartBody>
        <w:p w:rsidR="00000000" w:rsidRDefault="00000000">
          <w:pPr>
            <w:pStyle w:val="5D4665DEF6DF4CBDAFC4535FBC21ED05"/>
          </w:pPr>
          <w:r w:rsidRPr="004A18EB">
            <w:rPr>
              <w:lang w:bidi="es-ES"/>
            </w:rPr>
            <w:t>Enunciado de trabajo</w:t>
          </w:r>
        </w:p>
      </w:docPartBody>
    </w:docPart>
    <w:docPart>
      <w:docPartPr>
        <w:name w:val="3EF0BE36A5C24AA5998E91B653292861"/>
        <w:category>
          <w:name w:val="General"/>
          <w:gallery w:val="placeholder"/>
        </w:category>
        <w:types>
          <w:type w:val="bbPlcHdr"/>
        </w:types>
        <w:behaviors>
          <w:behavior w:val="content"/>
        </w:behaviors>
        <w:guid w:val="{42B3FA09-9696-4524-8B64-D3E21449DF33}"/>
      </w:docPartPr>
      <w:docPartBody>
        <w:p w:rsidR="001F1886" w:rsidRPr="004A18EB" w:rsidRDefault="00000000" w:rsidP="00D17AF7">
          <w:pPr>
            <w:rPr>
              <w:color w:val="2F5496" w:themeColor="accent1" w:themeShade="BF"/>
            </w:rPr>
          </w:pPr>
          <w:r w:rsidRPr="004A18EB">
            <w:rPr>
              <w:color w:val="2F5496" w:themeColor="accent1" w:themeShade="BF"/>
              <w:lang w:bidi="es-ES"/>
            </w:rPr>
            <w:t>321 Sycamore Ave.</w:t>
          </w:r>
        </w:p>
        <w:p w:rsidR="00000000" w:rsidRDefault="00000000">
          <w:pPr>
            <w:pStyle w:val="3EF0BE36A5C24AA5998E91B653292861"/>
          </w:pPr>
          <w:r w:rsidRPr="004A18EB">
            <w:rPr>
              <w:color w:val="2F5496" w:themeColor="accent1" w:themeShade="BF"/>
              <w:lang w:bidi="es-ES"/>
            </w:rPr>
            <w:t>Albany, NY 76543</w:t>
          </w:r>
        </w:p>
      </w:docPartBody>
    </w:docPart>
    <w:docPart>
      <w:docPartPr>
        <w:name w:val="35333FB84B594A33AFC88B10213189CD"/>
        <w:category>
          <w:name w:val="General"/>
          <w:gallery w:val="placeholder"/>
        </w:category>
        <w:types>
          <w:type w:val="bbPlcHdr"/>
        </w:types>
        <w:behaviors>
          <w:behavior w:val="content"/>
        </w:behaviors>
        <w:guid w:val="{5B8F54D0-01E4-4D08-A811-AED57F3966F9}"/>
      </w:docPartPr>
      <w:docPartBody>
        <w:p w:rsidR="00000000" w:rsidRDefault="00000000">
          <w:pPr>
            <w:pStyle w:val="35333FB84B594A33AFC88B10213189CD"/>
          </w:pPr>
          <w:r w:rsidRPr="004A18EB">
            <w:rPr>
              <w:lang w:bidi="es-ES"/>
            </w:rPr>
            <w:t>Fecha</w:t>
          </w:r>
        </w:p>
      </w:docPartBody>
    </w:docPart>
    <w:docPart>
      <w:docPartPr>
        <w:name w:val="F986990D1CBB4F8D8718A884395C42FF"/>
        <w:category>
          <w:name w:val="General"/>
          <w:gallery w:val="placeholder"/>
        </w:category>
        <w:types>
          <w:type w:val="bbPlcHdr"/>
        </w:types>
        <w:behaviors>
          <w:behavior w:val="content"/>
        </w:behaviors>
        <w:guid w:val="{DC1F32AB-A3BC-41F0-B999-F083A228F7E2}"/>
      </w:docPartPr>
      <w:docPartBody>
        <w:p w:rsidR="00000000" w:rsidRDefault="00000000">
          <w:pPr>
            <w:pStyle w:val="F986990D1CBB4F8D8718A884395C42FF"/>
          </w:pPr>
          <w:r w:rsidRPr="004A18EB">
            <w:rPr>
              <w:lang w:bidi="es-ES"/>
            </w:rPr>
            <w:t>Servicios realizados por:</w:t>
          </w:r>
        </w:p>
      </w:docPartBody>
    </w:docPart>
    <w:docPart>
      <w:docPartPr>
        <w:name w:val="B17A527152C2460AA8476D86CED19D88"/>
        <w:category>
          <w:name w:val="General"/>
          <w:gallery w:val="placeholder"/>
        </w:category>
        <w:types>
          <w:type w:val="bbPlcHdr"/>
        </w:types>
        <w:behaviors>
          <w:behavior w:val="content"/>
        </w:behaviors>
        <w:guid w:val="{C02C4B45-CE10-42F9-9C43-91657FFBA156}"/>
      </w:docPartPr>
      <w:docPartBody>
        <w:p w:rsidR="00000000" w:rsidRDefault="00000000">
          <w:pPr>
            <w:pStyle w:val="B17A527152C2460AA8476D86CED19D88"/>
          </w:pPr>
          <w:r w:rsidRPr="004A18EB">
            <w:rPr>
              <w:lang w:bidi="es-ES"/>
            </w:rPr>
            <w:t>Servicios realizados para:</w:t>
          </w:r>
        </w:p>
      </w:docPartBody>
    </w:docPart>
    <w:docPart>
      <w:docPartPr>
        <w:name w:val="CDD6E2B7B85648D1812ECE4D041B9975"/>
        <w:category>
          <w:name w:val="General"/>
          <w:gallery w:val="placeholder"/>
        </w:category>
        <w:types>
          <w:type w:val="bbPlcHdr"/>
        </w:types>
        <w:behaviors>
          <w:behavior w:val="content"/>
        </w:behaviors>
        <w:guid w:val="{4DC67CB3-1DC4-415A-94CE-2873EA98828A}"/>
      </w:docPartPr>
      <w:docPartBody>
        <w:p w:rsidR="00000000" w:rsidRDefault="00000000">
          <w:pPr>
            <w:pStyle w:val="CDD6E2B7B85648D1812ECE4D041B9975"/>
          </w:pPr>
          <w:r w:rsidRPr="004A18EB">
            <w:rPr>
              <w:lang w:bidi="es-ES"/>
            </w:rPr>
            <w:t>1/10/XX</w:t>
          </w:r>
        </w:p>
      </w:docPartBody>
    </w:docPart>
    <w:docPart>
      <w:docPartPr>
        <w:name w:val="DECD28CA716E49DF8A8CBF74BA65982C"/>
        <w:category>
          <w:name w:val="General"/>
          <w:gallery w:val="placeholder"/>
        </w:category>
        <w:types>
          <w:type w:val="bbPlcHdr"/>
        </w:types>
        <w:behaviors>
          <w:behavior w:val="content"/>
        </w:behaviors>
        <w:guid w:val="{B708FDC2-2B5A-4454-B042-C60F99BFD40E}"/>
      </w:docPartPr>
      <w:docPartBody>
        <w:p w:rsidR="00000000" w:rsidRDefault="00000000">
          <w:pPr>
            <w:pStyle w:val="DECD28CA716E49DF8A8CBF74BA65982C"/>
          </w:pPr>
          <w:r w:rsidRPr="004A18EB">
            <w:rPr>
              <w:lang w:bidi="es-ES"/>
            </w:rPr>
            <w:t>Nombre de la empresa</w:t>
          </w:r>
        </w:p>
      </w:docPartBody>
    </w:docPart>
    <w:docPart>
      <w:docPartPr>
        <w:name w:val="762597CB63D84A5D82FE43D542023A81"/>
        <w:category>
          <w:name w:val="General"/>
          <w:gallery w:val="placeholder"/>
        </w:category>
        <w:types>
          <w:type w:val="bbPlcHdr"/>
        </w:types>
        <w:behaviors>
          <w:behavior w:val="content"/>
        </w:behaviors>
        <w:guid w:val="{F93EC8D3-A945-4730-8294-D11CC7A61A08}"/>
      </w:docPartPr>
      <w:docPartBody>
        <w:p w:rsidR="001F1886" w:rsidRPr="004A18EB" w:rsidRDefault="00000000" w:rsidP="00A2520F">
          <w:pPr>
            <w:spacing w:after="120"/>
          </w:pPr>
          <w:bookmarkStart w:id="0" w:name="OLE_LINK4"/>
          <w:bookmarkStart w:id="1" w:name="OLE_LINK3"/>
          <w:r w:rsidRPr="004A18EB">
            <w:rPr>
              <w:lang w:bidi="es-ES"/>
            </w:rPr>
            <w:t>321 Sycamore Ave.</w:t>
          </w:r>
        </w:p>
        <w:p w:rsidR="00000000" w:rsidRDefault="00000000">
          <w:pPr>
            <w:pStyle w:val="762597CB63D84A5D82FE43D542023A81"/>
          </w:pPr>
          <w:r w:rsidRPr="004A18EB">
            <w:rPr>
              <w:lang w:bidi="es-ES"/>
            </w:rPr>
            <w:t>Albany, NY 76543</w:t>
          </w:r>
          <w:bookmarkEnd w:id="0"/>
          <w:bookmarkEnd w:id="1"/>
        </w:p>
      </w:docPartBody>
    </w:docPart>
    <w:docPart>
      <w:docPartPr>
        <w:name w:val="6E9CD91C043447869D7A92A8C3A6B3E7"/>
        <w:category>
          <w:name w:val="General"/>
          <w:gallery w:val="placeholder"/>
        </w:category>
        <w:types>
          <w:type w:val="bbPlcHdr"/>
        </w:types>
        <w:behaviors>
          <w:behavior w:val="content"/>
        </w:behaviors>
        <w:guid w:val="{E3732830-6AE6-4F40-ABA1-701009ADFC88}"/>
      </w:docPartPr>
      <w:docPartBody>
        <w:p w:rsidR="001F1886" w:rsidRPr="004A18EB" w:rsidRDefault="00000000" w:rsidP="00A2520F">
          <w:pPr>
            <w:spacing w:after="120"/>
          </w:pPr>
          <w:r w:rsidRPr="004A18EB">
            <w:rPr>
              <w:lang w:bidi="es-ES"/>
            </w:rPr>
            <w:t>123 South Street</w:t>
          </w:r>
        </w:p>
        <w:p w:rsidR="00000000" w:rsidRDefault="00000000">
          <w:pPr>
            <w:pStyle w:val="6E9CD91C043447869D7A92A8C3A6B3E7"/>
          </w:pPr>
          <w:r w:rsidRPr="004A18EB">
            <w:rPr>
              <w:lang w:bidi="es-ES"/>
            </w:rPr>
            <w:t>Manhattan, NY 54321</w:t>
          </w:r>
        </w:p>
      </w:docPartBody>
    </w:docPart>
    <w:docPart>
      <w:docPartPr>
        <w:name w:val="A1842C2653B140B28DAE8046109B6F2D"/>
        <w:category>
          <w:name w:val="General"/>
          <w:gallery w:val="placeholder"/>
        </w:category>
        <w:types>
          <w:type w:val="bbPlcHdr"/>
        </w:types>
        <w:behaviors>
          <w:behavior w:val="content"/>
        </w:behaviors>
        <w:guid w:val="{BC27BDEB-A01A-4EE1-B861-F1D5625CAD29}"/>
      </w:docPartPr>
      <w:docPartBody>
        <w:p w:rsidR="00000000" w:rsidRDefault="00000000">
          <w:pPr>
            <w:pStyle w:val="A1842C2653B140B28DAE8046109B6F2D"/>
          </w:pPr>
          <w:r w:rsidRPr="004A18EB">
            <w:rPr>
              <w:lang w:bidi="es-ES"/>
            </w:rPr>
            <w:t>Este enunciado de trabajo (SOW en inglés) se ha emitido en virtud del Acuerdo general de servicios de consultoría entre</w:t>
          </w:r>
        </w:p>
      </w:docPartBody>
    </w:docPart>
    <w:docPart>
      <w:docPartPr>
        <w:name w:val="59CAEB87E52E474A80F5A9EFFD2F0CD1"/>
        <w:category>
          <w:name w:val="General"/>
          <w:gallery w:val="placeholder"/>
        </w:category>
        <w:types>
          <w:type w:val="bbPlcHdr"/>
        </w:types>
        <w:behaviors>
          <w:behavior w:val="content"/>
        </w:behaviors>
        <w:guid w:val="{D3E57202-486E-4761-B083-5AD496AFC928}"/>
      </w:docPartPr>
      <w:docPartBody>
        <w:p w:rsidR="00000000" w:rsidRDefault="00000000">
          <w:pPr>
            <w:pStyle w:val="59CAEB87E52E474A80F5A9EFFD2F0CD1"/>
          </w:pPr>
          <w:r w:rsidRPr="004A18EB">
            <w:rPr>
              <w:lang w:bidi="es-ES"/>
            </w:rPr>
            <w:t>Ian Hansson</w:t>
          </w:r>
        </w:p>
      </w:docPartBody>
    </w:docPart>
    <w:docPart>
      <w:docPartPr>
        <w:name w:val="4988D08AC83740E2B7371C0B54984093"/>
        <w:category>
          <w:name w:val="General"/>
          <w:gallery w:val="placeholder"/>
        </w:category>
        <w:types>
          <w:type w:val="bbPlcHdr"/>
        </w:types>
        <w:behaviors>
          <w:behavior w:val="content"/>
        </w:behaviors>
        <w:guid w:val="{B7AAA564-9733-48E7-9F89-C045B7C02FA8}"/>
      </w:docPartPr>
      <w:docPartBody>
        <w:p w:rsidR="00000000" w:rsidRDefault="00000000">
          <w:pPr>
            <w:pStyle w:val="4988D08AC83740E2B7371C0B54984093"/>
          </w:pPr>
          <w:r w:rsidRPr="004A18EB">
            <w:rPr>
              <w:lang w:bidi="es-ES"/>
            </w:rPr>
            <w:t>Nombre de empresa</w:t>
          </w:r>
        </w:p>
      </w:docPartBody>
    </w:docPart>
    <w:docPart>
      <w:docPartPr>
        <w:name w:val="3FBB6A0A51144412BC84289A57FC8A28"/>
        <w:category>
          <w:name w:val="General"/>
          <w:gallery w:val="placeholder"/>
        </w:category>
        <w:types>
          <w:type w:val="bbPlcHdr"/>
        </w:types>
        <w:behaviors>
          <w:behavior w:val="content"/>
        </w:behaviors>
        <w:guid w:val="{17673FA4-ED6B-4624-B257-4A592C4B579A}"/>
      </w:docPartPr>
      <w:docPartBody>
        <w:p w:rsidR="00000000" w:rsidRDefault="00000000">
          <w:pPr>
            <w:pStyle w:val="3FBB6A0A51144412BC84289A57FC8A28"/>
          </w:pPr>
          <w:r w:rsidRPr="004A18EB">
            <w:rPr>
              <w:lang w:bidi="es-ES"/>
            </w:rPr>
            <w:t>Plazo de ejecución</w:t>
          </w:r>
        </w:p>
      </w:docPartBody>
    </w:docPart>
    <w:docPart>
      <w:docPartPr>
        <w:name w:val="758F2CA6DB6D4E8E9E972727B5B84B14"/>
        <w:category>
          <w:name w:val="General"/>
          <w:gallery w:val="placeholder"/>
        </w:category>
        <w:types>
          <w:type w:val="bbPlcHdr"/>
        </w:types>
        <w:behaviors>
          <w:behavior w:val="content"/>
        </w:behaviors>
        <w:guid w:val="{86CD50E1-3DA6-427F-A12F-464BF72E98C9}"/>
      </w:docPartPr>
      <w:docPartBody>
        <w:p w:rsidR="00000000" w:rsidRDefault="00000000">
          <w:pPr>
            <w:pStyle w:val="758F2CA6DB6D4E8E9E972727B5B84B14"/>
          </w:pPr>
          <w:r w:rsidRPr="004A18EB">
            <w:rPr>
              <w:lang w:bidi="es-ES"/>
            </w:rPr>
            <w:t>Ámbito de trabajo</w:t>
          </w:r>
        </w:p>
      </w:docPartBody>
    </w:docPart>
    <w:docPart>
      <w:docPartPr>
        <w:name w:val="A06192B1E56C4C55A04619AA91F34F7D"/>
        <w:category>
          <w:name w:val="General"/>
          <w:gallery w:val="placeholder"/>
        </w:category>
        <w:types>
          <w:type w:val="bbPlcHdr"/>
        </w:types>
        <w:behaviors>
          <w:behavior w:val="content"/>
        </w:behaviors>
        <w:guid w:val="{81CEA23F-CF34-4F34-996F-C4655F9BFC40}"/>
      </w:docPartPr>
      <w:docPartBody>
        <w:p w:rsidR="00000000" w:rsidRDefault="00000000">
          <w:pPr>
            <w:pStyle w:val="A06192B1E56C4C55A04619AA91F34F7D"/>
          </w:pPr>
          <w:r w:rsidRPr="004A18EB">
            <w:rPr>
              <w:lang w:bidi="es-ES"/>
            </w:rPr>
            <w:t>El Contratista deberá prestar los Servicios y realizar las Entregas como se indica a continuación:</w:t>
          </w:r>
        </w:p>
      </w:docPartBody>
    </w:docPart>
    <w:docPart>
      <w:docPartPr>
        <w:name w:val="0C10D982EE834D3CA6BF8EA2745F0A62"/>
        <w:category>
          <w:name w:val="General"/>
          <w:gallery w:val="placeholder"/>
        </w:category>
        <w:types>
          <w:type w:val="bbPlcHdr"/>
        </w:types>
        <w:behaviors>
          <w:behavior w:val="content"/>
        </w:behaviors>
        <w:guid w:val="{8A94AEC7-39C7-496A-9BF4-FFD891D1ACD8}"/>
      </w:docPartPr>
      <w:docPartBody>
        <w:p w:rsidR="00000000" w:rsidRDefault="00000000">
          <w:pPr>
            <w:pStyle w:val="0C10D982EE834D3CA6BF8EA2745F0A62"/>
          </w:pPr>
          <w:r w:rsidRPr="004A18EB">
            <w:rPr>
              <w:lang w:bidi="es-ES"/>
            </w:rPr>
            <w:t>Materiales de entrega</w:t>
          </w:r>
        </w:p>
      </w:docPartBody>
    </w:docPart>
    <w:docPart>
      <w:docPartPr>
        <w:name w:val="60FF9EE4FDD943D7971329148F10F6ED"/>
        <w:category>
          <w:name w:val="General"/>
          <w:gallery w:val="placeholder"/>
        </w:category>
        <w:types>
          <w:type w:val="bbPlcHdr"/>
        </w:types>
        <w:behaviors>
          <w:behavior w:val="content"/>
        </w:behaviors>
        <w:guid w:val="{8A933D46-AF06-4953-B35D-E33CB62C1081}"/>
      </w:docPartPr>
      <w:docPartBody>
        <w:p w:rsidR="00000000" w:rsidRDefault="00000000">
          <w:pPr>
            <w:pStyle w:val="60FF9EE4FDD943D7971329148F10F6ED"/>
          </w:pPr>
          <w:r w:rsidRPr="004A18EB">
            <w:rPr>
              <w:lang w:bidi="es-ES"/>
            </w:rPr>
            <w:t>Responsabilidades del contratista</w:t>
          </w:r>
        </w:p>
      </w:docPartBody>
    </w:docPart>
    <w:docPart>
      <w:docPartPr>
        <w:name w:val="80184D2F238C4BF0A0712DC820156DA0"/>
        <w:category>
          <w:name w:val="General"/>
          <w:gallery w:val="placeholder"/>
        </w:category>
        <w:types>
          <w:type w:val="bbPlcHdr"/>
        </w:types>
        <w:behaviors>
          <w:behavior w:val="content"/>
        </w:behaviors>
        <w:guid w:val="{A565365F-9FCC-4213-9726-B23F42D9B972}"/>
      </w:docPartPr>
      <w:docPartBody>
        <w:p w:rsidR="00000000" w:rsidRDefault="00000000">
          <w:pPr>
            <w:pStyle w:val="80184D2F238C4BF0A0712DC820156DA0"/>
          </w:pPr>
          <w:r w:rsidRPr="004A18EB">
            <w:rPr>
              <w:lang w:bidi="es-ES"/>
            </w:rPr>
            <w:t>Responsabilidades del cliente</w:t>
          </w:r>
        </w:p>
      </w:docPartBody>
    </w:docPart>
    <w:docPart>
      <w:docPartPr>
        <w:name w:val="28B407D865BB40ABAC217F40CE07009E"/>
        <w:category>
          <w:name w:val="General"/>
          <w:gallery w:val="placeholder"/>
        </w:category>
        <w:types>
          <w:type w:val="bbPlcHdr"/>
        </w:types>
        <w:behaviors>
          <w:behavior w:val="content"/>
        </w:behaviors>
        <w:guid w:val="{3441D2FE-DA12-407C-A73A-433D4EE0BD75}"/>
      </w:docPartPr>
      <w:docPartBody>
        <w:p w:rsidR="00000000" w:rsidRDefault="00000000">
          <w:pPr>
            <w:pStyle w:val="28B407D865BB40ABAC217F40CE07009E"/>
          </w:pPr>
          <w:r w:rsidRPr="004A18EB">
            <w:rPr>
              <w:lang w:bidi="es-ES"/>
            </w:rPr>
            <w:t>Programación de comisiones</w:t>
          </w:r>
        </w:p>
      </w:docPartBody>
    </w:docPart>
    <w:docPart>
      <w:docPartPr>
        <w:name w:val="D3A72278A51F466BAAFD919C7CA91014"/>
        <w:category>
          <w:name w:val="General"/>
          <w:gallery w:val="placeholder"/>
        </w:category>
        <w:types>
          <w:type w:val="bbPlcHdr"/>
        </w:types>
        <w:behaviors>
          <w:behavior w:val="content"/>
        </w:behaviors>
        <w:guid w:val="{D0AFC83A-3853-4B38-B74C-E4401EB016E6}"/>
      </w:docPartPr>
      <w:docPartBody>
        <w:p w:rsidR="00000000" w:rsidRDefault="00000000">
          <w:pPr>
            <w:pStyle w:val="D3A72278A51F466BAAFD919C7CA91014"/>
          </w:pPr>
          <w:r w:rsidRPr="004A18EB">
            <w:rPr>
              <w:lang w:bidi="es-ES"/>
            </w:rPr>
            <w:t>Esta obligación tendrá como factores base el Tiempo y los Materiales. El valor total de los servicios conforme a este SOW no superará los</w:t>
          </w:r>
        </w:p>
      </w:docPartBody>
    </w:docPart>
    <w:docPart>
      <w:docPartPr>
        <w:name w:val="F390B3D9AAAD48F29297319936F2E13E"/>
        <w:category>
          <w:name w:val="General"/>
          <w:gallery w:val="placeholder"/>
        </w:category>
        <w:types>
          <w:type w:val="bbPlcHdr"/>
        </w:types>
        <w:behaviors>
          <w:behavior w:val="content"/>
        </w:behaviors>
        <w:guid w:val="{18162041-AE62-4EFE-9C63-E1DD6BF96AB6}"/>
      </w:docPartPr>
      <w:docPartBody>
        <w:p w:rsidR="00DD58B6" w:rsidRPr="004A18EB" w:rsidRDefault="00DD58B6" w:rsidP="00D17AF7">
          <w:pPr>
            <w:rPr>
              <w:color w:val="2F5496" w:themeColor="accent1" w:themeShade="BF"/>
            </w:rPr>
          </w:pPr>
          <w:r w:rsidRPr="004A18EB">
            <w:rPr>
              <w:color w:val="2F5496" w:themeColor="accent1" w:themeShade="BF"/>
              <w:lang w:bidi="es-ES"/>
            </w:rPr>
            <w:t>321 Sycamore Ave.</w:t>
          </w:r>
        </w:p>
        <w:p w:rsidR="00000000" w:rsidRDefault="00DD58B6" w:rsidP="00DD58B6">
          <w:pPr>
            <w:pStyle w:val="F390B3D9AAAD48F29297319936F2E13E"/>
          </w:pPr>
          <w:r w:rsidRPr="004A18EB">
            <w:rPr>
              <w:color w:val="2F5496" w:themeColor="accent1" w:themeShade="BF"/>
              <w:lang w:bidi="es-ES"/>
            </w:rPr>
            <w:t>Albany, NY 76543</w:t>
          </w:r>
        </w:p>
      </w:docPartBody>
    </w:docPart>
    <w:docPart>
      <w:docPartPr>
        <w:name w:val="F8FEC1896A9D44EA8CFB8036EF2F171A"/>
        <w:category>
          <w:name w:val="General"/>
          <w:gallery w:val="placeholder"/>
        </w:category>
        <w:types>
          <w:type w:val="bbPlcHdr"/>
        </w:types>
        <w:behaviors>
          <w:behavior w:val="content"/>
        </w:behaviors>
        <w:guid w:val="{94A1FA2C-6BFE-4A4D-9EEA-7D2B8C41F42B}"/>
      </w:docPartPr>
      <w:docPartBody>
        <w:p w:rsidR="00000000" w:rsidRDefault="00DD58B6" w:rsidP="00DD58B6">
          <w:pPr>
            <w:pStyle w:val="F8FEC1896A9D44EA8CFB8036EF2F171A"/>
          </w:pPr>
          <w:r w:rsidRPr="004A18EB">
            <w:rPr>
              <w:lang w:bidi="es-ES"/>
            </w:rPr>
            <w:t>Nombre de la empresa</w:t>
          </w:r>
        </w:p>
      </w:docPartBody>
    </w:docPart>
    <w:docPart>
      <w:docPartPr>
        <w:name w:val="BF0422ECAE964EE8AB48A842548BB962"/>
        <w:category>
          <w:name w:val="General"/>
          <w:gallery w:val="placeholder"/>
        </w:category>
        <w:types>
          <w:type w:val="bbPlcHdr"/>
        </w:types>
        <w:behaviors>
          <w:behavior w:val="content"/>
        </w:behaviors>
        <w:guid w:val="{2D30AC1D-58E3-4F48-A4B4-F874D78EB56C}"/>
      </w:docPartPr>
      <w:docPartBody>
        <w:p w:rsidR="00000000" w:rsidRDefault="00DD58B6" w:rsidP="00DD58B6">
          <w:pPr>
            <w:pStyle w:val="BF0422ECAE964EE8AB48A842548BB962"/>
          </w:pPr>
          <w:r w:rsidRPr="004A18EB">
            <w:rPr>
              <w:lang w:bidi="es-ES"/>
            </w:rPr>
            <w:t>Nombre:</w:t>
          </w:r>
        </w:p>
      </w:docPartBody>
    </w:docPart>
    <w:docPart>
      <w:docPartPr>
        <w:name w:val="77D7DA0AD3984E9DBDED4E9CAE631865"/>
        <w:category>
          <w:name w:val="General"/>
          <w:gallery w:val="placeholder"/>
        </w:category>
        <w:types>
          <w:type w:val="bbPlcHdr"/>
        </w:types>
        <w:behaviors>
          <w:behavior w:val="content"/>
        </w:behaviors>
        <w:guid w:val="{12D7E105-6E26-4FEB-8D28-C93B93882232}"/>
      </w:docPartPr>
      <w:docPartBody>
        <w:p w:rsidR="00000000" w:rsidRDefault="00DD58B6" w:rsidP="00DD58B6">
          <w:pPr>
            <w:pStyle w:val="77D7DA0AD3984E9DBDED4E9CAE631865"/>
          </w:pPr>
          <w:r w:rsidRPr="004A18EB">
            <w:rPr>
              <w:lang w:bidi="es-ES"/>
            </w:rPr>
            <w:t>Nombre:</w:t>
          </w:r>
        </w:p>
      </w:docPartBody>
    </w:docPart>
    <w:docPart>
      <w:docPartPr>
        <w:name w:val="640B59A03C4749DC9BB170A01F4A28AB"/>
        <w:category>
          <w:name w:val="General"/>
          <w:gallery w:val="placeholder"/>
        </w:category>
        <w:types>
          <w:type w:val="bbPlcHdr"/>
        </w:types>
        <w:behaviors>
          <w:behavior w:val="content"/>
        </w:behaviors>
        <w:guid w:val="{036EEDEF-5C33-4D40-AE82-54DE83B040C9}"/>
      </w:docPartPr>
      <w:docPartBody>
        <w:p w:rsidR="00000000" w:rsidRDefault="00DD58B6" w:rsidP="00DD58B6">
          <w:pPr>
            <w:pStyle w:val="640B59A03C4749DC9BB170A01F4A28AB"/>
          </w:pPr>
          <w:r w:rsidRPr="004A18EB">
            <w:rPr>
              <w:lang w:bidi="es-ES"/>
            </w:rPr>
            <w:t>Título:</w:t>
          </w:r>
        </w:p>
      </w:docPartBody>
    </w:docPart>
    <w:docPart>
      <w:docPartPr>
        <w:name w:val="2222F8C5E8A64415B43C2D0FD339AD67"/>
        <w:category>
          <w:name w:val="General"/>
          <w:gallery w:val="placeholder"/>
        </w:category>
        <w:types>
          <w:type w:val="bbPlcHdr"/>
        </w:types>
        <w:behaviors>
          <w:behavior w:val="content"/>
        </w:behaviors>
        <w:guid w:val="{1320F93A-225B-4D45-867C-FEBF74098FE6}"/>
      </w:docPartPr>
      <w:docPartBody>
        <w:p w:rsidR="00000000" w:rsidRDefault="00DD58B6" w:rsidP="00DD58B6">
          <w:pPr>
            <w:pStyle w:val="2222F8C5E8A64415B43C2D0FD339AD67"/>
          </w:pPr>
          <w:r w:rsidRPr="004A18EB">
            <w:rPr>
              <w:lang w:bidi="es-ES"/>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42368E"/>
    <w:lvl w:ilvl="0">
      <w:start w:val="1"/>
      <w:numFmt w:val="bullet"/>
      <w:pStyle w:val="Listaconvietas"/>
      <w:lvlText w:val=""/>
      <w:lvlJc w:val="left"/>
      <w:pPr>
        <w:tabs>
          <w:tab w:val="num" w:pos="360"/>
        </w:tabs>
        <w:ind w:left="360" w:hanging="360"/>
      </w:pPr>
      <w:rPr>
        <w:rFonts w:ascii="Symbol" w:hAnsi="Symbol" w:hint="default"/>
      </w:rPr>
    </w:lvl>
  </w:abstractNum>
  <w:num w:numId="1" w16cid:durableId="4739085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6"/>
    <w:rsid w:val="00DD58B6"/>
    <w:rsid w:val="00FA0E7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Y" w:eastAsia="es-U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4665DEF6DF4CBDAFC4535FBC21ED05">
    <w:name w:val="5D4665DEF6DF4CBDAFC4535FBC21ED05"/>
  </w:style>
  <w:style w:type="paragraph" w:customStyle="1" w:styleId="E190119A3A7443B48084CD40E7856760">
    <w:name w:val="E190119A3A7443B48084CD40E7856760"/>
  </w:style>
  <w:style w:type="paragraph" w:customStyle="1" w:styleId="3EF0BE36A5C24AA5998E91B653292861">
    <w:name w:val="3EF0BE36A5C24AA5998E91B653292861"/>
  </w:style>
  <w:style w:type="paragraph" w:customStyle="1" w:styleId="BAAEB4962B8146B7B6937157BECC4F83">
    <w:name w:val="BAAEB4962B8146B7B6937157BECC4F83"/>
  </w:style>
  <w:style w:type="paragraph" w:customStyle="1" w:styleId="A61B8AAF79DD430B9F3B4AEAF0229206">
    <w:name w:val="A61B8AAF79DD430B9F3B4AEAF0229206"/>
  </w:style>
  <w:style w:type="paragraph" w:customStyle="1" w:styleId="7E0EB641334F4A3FA28B690FBA931785">
    <w:name w:val="7E0EB641334F4A3FA28B690FBA931785"/>
  </w:style>
  <w:style w:type="paragraph" w:customStyle="1" w:styleId="35E44DBBCEBA4D3F89F55BC134DB92E6">
    <w:name w:val="35E44DBBCEBA4D3F89F55BC134DB92E6"/>
  </w:style>
  <w:style w:type="paragraph" w:customStyle="1" w:styleId="35333FB84B594A33AFC88B10213189CD">
    <w:name w:val="35333FB84B594A33AFC88B10213189CD"/>
  </w:style>
  <w:style w:type="paragraph" w:customStyle="1" w:styleId="F986990D1CBB4F8D8718A884395C42FF">
    <w:name w:val="F986990D1CBB4F8D8718A884395C42FF"/>
  </w:style>
  <w:style w:type="paragraph" w:customStyle="1" w:styleId="B17A527152C2460AA8476D86CED19D88">
    <w:name w:val="B17A527152C2460AA8476D86CED19D88"/>
  </w:style>
  <w:style w:type="paragraph" w:customStyle="1" w:styleId="CDD6E2B7B85648D1812ECE4D041B9975">
    <w:name w:val="CDD6E2B7B85648D1812ECE4D041B9975"/>
  </w:style>
  <w:style w:type="paragraph" w:customStyle="1" w:styleId="DECD28CA716E49DF8A8CBF74BA65982C">
    <w:name w:val="DECD28CA716E49DF8A8CBF74BA65982C"/>
  </w:style>
  <w:style w:type="paragraph" w:customStyle="1" w:styleId="762597CB63D84A5D82FE43D542023A81">
    <w:name w:val="762597CB63D84A5D82FE43D542023A81"/>
  </w:style>
  <w:style w:type="paragraph" w:customStyle="1" w:styleId="6F9E2B49078C47D7A3C95B853C772862">
    <w:name w:val="6F9E2B49078C47D7A3C95B853C772862"/>
  </w:style>
  <w:style w:type="paragraph" w:customStyle="1" w:styleId="6E9CD91C043447869D7A92A8C3A6B3E7">
    <w:name w:val="6E9CD91C043447869D7A92A8C3A6B3E7"/>
  </w:style>
  <w:style w:type="paragraph" w:customStyle="1" w:styleId="E52723FB5E8948E184EAD6E25D1751F9">
    <w:name w:val="E52723FB5E8948E184EAD6E25D1751F9"/>
  </w:style>
  <w:style w:type="paragraph" w:customStyle="1" w:styleId="0F7884D9049445399F0B66BDB3622431">
    <w:name w:val="0F7884D9049445399F0B66BDB3622431"/>
  </w:style>
  <w:style w:type="paragraph" w:customStyle="1" w:styleId="Textodesugerencia">
    <w:name w:val="Texto de sugerencia"/>
    <w:basedOn w:val="Normal"/>
    <w:uiPriority w:val="99"/>
    <w:pPr>
      <w:spacing w:before="160" w:line="264" w:lineRule="auto"/>
      <w:ind w:right="576"/>
    </w:pPr>
    <w:rPr>
      <w:rFonts w:asciiTheme="majorHAnsi" w:eastAsiaTheme="majorEastAsia" w:hAnsiTheme="majorHAnsi" w:cstheme="majorBidi"/>
      <w:i/>
      <w:iCs/>
      <w:color w:val="000000" w:themeColor="text1"/>
      <w:kern w:val="0"/>
      <w:sz w:val="16"/>
      <w:szCs w:val="16"/>
      <w:lang w:val="es-ES" w:eastAsia="ja-JP"/>
      <w14:ligatures w14:val="none"/>
    </w:rPr>
  </w:style>
  <w:style w:type="paragraph" w:customStyle="1" w:styleId="B5DF625A880F4F54951BA38F12F4C7AF">
    <w:name w:val="B5DF625A880F4F54951BA38F12F4C7AF"/>
  </w:style>
  <w:style w:type="paragraph" w:customStyle="1" w:styleId="A1842C2653B140B28DAE8046109B6F2D">
    <w:name w:val="A1842C2653B140B28DAE8046109B6F2D"/>
  </w:style>
  <w:style w:type="paragraph" w:customStyle="1" w:styleId="59CAEB87E52E474A80F5A9EFFD2F0CD1">
    <w:name w:val="59CAEB87E52E474A80F5A9EFFD2F0CD1"/>
  </w:style>
  <w:style w:type="paragraph" w:customStyle="1" w:styleId="4988D08AC83740E2B7371C0B54984093">
    <w:name w:val="4988D08AC83740E2B7371C0B54984093"/>
  </w:style>
  <w:style w:type="paragraph" w:customStyle="1" w:styleId="A65A3717E65B44949A5DBD94964D47CC">
    <w:name w:val="A65A3717E65B44949A5DBD94964D47CC"/>
  </w:style>
  <w:style w:type="paragraph" w:customStyle="1" w:styleId="BF3FC75C8EB64CBE965BBAEAECB47B65">
    <w:name w:val="BF3FC75C8EB64CBE965BBAEAECB47B65"/>
  </w:style>
  <w:style w:type="paragraph" w:customStyle="1" w:styleId="7872BC9AE925453D8F2901E8983F0D62">
    <w:name w:val="7872BC9AE925453D8F2901E8983F0D62"/>
  </w:style>
  <w:style w:type="paragraph" w:customStyle="1" w:styleId="904E63979BD74BF9B93EAE4C23F01202">
    <w:name w:val="904E63979BD74BF9B93EAE4C23F01202"/>
  </w:style>
  <w:style w:type="paragraph" w:customStyle="1" w:styleId="306D3CFD2B6147FAABB67FA6A97828F2">
    <w:name w:val="306D3CFD2B6147FAABB67FA6A97828F2"/>
  </w:style>
  <w:style w:type="paragraph" w:customStyle="1" w:styleId="D173F79B71D34B89B6CFFE72E78C1992">
    <w:name w:val="D173F79B71D34B89B6CFFE72E78C1992"/>
  </w:style>
  <w:style w:type="paragraph" w:customStyle="1" w:styleId="4A8ABE8FCD1E49AC9597DC0B505D8D55">
    <w:name w:val="4A8ABE8FCD1E49AC9597DC0B505D8D55"/>
  </w:style>
  <w:style w:type="paragraph" w:customStyle="1" w:styleId="62F60FB64F654954A99A9014CE6C475B">
    <w:name w:val="62F60FB64F654954A99A9014CE6C475B"/>
  </w:style>
  <w:style w:type="paragraph" w:customStyle="1" w:styleId="3FBB6A0A51144412BC84289A57FC8A28">
    <w:name w:val="3FBB6A0A51144412BC84289A57FC8A28"/>
  </w:style>
  <w:style w:type="paragraph" w:customStyle="1" w:styleId="2A66EF5AD23146C1A7884AD66A34E4B3">
    <w:name w:val="2A66EF5AD23146C1A7884AD66A34E4B3"/>
  </w:style>
  <w:style w:type="paragraph" w:customStyle="1" w:styleId="2348049DD5C04C38A7F8CA8C085BB0BE">
    <w:name w:val="2348049DD5C04C38A7F8CA8C085BB0BE"/>
  </w:style>
  <w:style w:type="paragraph" w:customStyle="1" w:styleId="562D5EC024F04A63BC073D44F778354C">
    <w:name w:val="562D5EC024F04A63BC073D44F778354C"/>
  </w:style>
  <w:style w:type="paragraph" w:customStyle="1" w:styleId="957C1BA5FB3C484681B906A6902345EB">
    <w:name w:val="957C1BA5FB3C484681B906A6902345EB"/>
  </w:style>
  <w:style w:type="paragraph" w:customStyle="1" w:styleId="A6CC92EC607B4DAC894E948EEBC99CB5">
    <w:name w:val="A6CC92EC607B4DAC894E948EEBC99CB5"/>
  </w:style>
  <w:style w:type="paragraph" w:customStyle="1" w:styleId="FDEF4E8736B84FFDADD0334C220CA16D">
    <w:name w:val="FDEF4E8736B84FFDADD0334C220CA16D"/>
  </w:style>
  <w:style w:type="paragraph" w:customStyle="1" w:styleId="758F2CA6DB6D4E8E9E972727B5B84B14">
    <w:name w:val="758F2CA6DB6D4E8E9E972727B5B84B14"/>
  </w:style>
  <w:style w:type="paragraph" w:customStyle="1" w:styleId="A06192B1E56C4C55A04619AA91F34F7D">
    <w:name w:val="A06192B1E56C4C55A04619AA91F34F7D"/>
  </w:style>
  <w:style w:type="paragraph" w:customStyle="1" w:styleId="BC7F32860B4445ABA860242A0D5843C7">
    <w:name w:val="BC7F32860B4445ABA860242A0D5843C7"/>
  </w:style>
  <w:style w:type="paragraph" w:customStyle="1" w:styleId="0C10D982EE834D3CA6BF8EA2745F0A62">
    <w:name w:val="0C10D982EE834D3CA6BF8EA2745F0A62"/>
  </w:style>
  <w:style w:type="paragraph" w:customStyle="1" w:styleId="468BF0B3B1D74CC2864C8F94DF15FE7E">
    <w:name w:val="468BF0B3B1D74CC2864C8F94DF15FE7E"/>
  </w:style>
  <w:style w:type="paragraph" w:customStyle="1" w:styleId="64D0D3857C5249E1B412B1054968C9A3">
    <w:name w:val="64D0D3857C5249E1B412B1054968C9A3"/>
  </w:style>
  <w:style w:type="paragraph" w:customStyle="1" w:styleId="60FF9EE4FDD943D7971329148F10F6ED">
    <w:name w:val="60FF9EE4FDD943D7971329148F10F6ED"/>
  </w:style>
  <w:style w:type="paragraph" w:customStyle="1" w:styleId="B6CCD5DF2CE9449D9353A943F6F9F889">
    <w:name w:val="B6CCD5DF2CE9449D9353A943F6F9F889"/>
  </w:style>
  <w:style w:type="paragraph" w:customStyle="1" w:styleId="80184D2F238C4BF0A0712DC820156DA0">
    <w:name w:val="80184D2F238C4BF0A0712DC820156DA0"/>
  </w:style>
  <w:style w:type="paragraph" w:customStyle="1" w:styleId="A551045AE76A417BB4A2FCDC83A9EE61">
    <w:name w:val="A551045AE76A417BB4A2FCDC83A9EE61"/>
  </w:style>
  <w:style w:type="paragraph" w:customStyle="1" w:styleId="28B407D865BB40ABAC217F40CE07009E">
    <w:name w:val="28B407D865BB40ABAC217F40CE07009E"/>
  </w:style>
  <w:style w:type="paragraph" w:customStyle="1" w:styleId="D3A72278A51F466BAAFD919C7CA91014">
    <w:name w:val="D3A72278A51F466BAAFD919C7CA91014"/>
  </w:style>
  <w:style w:type="paragraph" w:customStyle="1" w:styleId="2D8BB8EB45604B1297A3660B78182E24">
    <w:name w:val="2D8BB8EB45604B1297A3660B78182E24"/>
  </w:style>
  <w:style w:type="paragraph" w:customStyle="1" w:styleId="FE2F7B7920474B4E92F46D4C37DD3113">
    <w:name w:val="FE2F7B7920474B4E92F46D4C37DD3113"/>
  </w:style>
  <w:style w:type="paragraph" w:customStyle="1" w:styleId="97688C3FF8BC450CAC86ED171C7344B7">
    <w:name w:val="97688C3FF8BC450CAC86ED171C7344B7"/>
  </w:style>
  <w:style w:type="paragraph" w:customStyle="1" w:styleId="B3D98FE26346487FB2C97D68B401D4F0">
    <w:name w:val="B3D98FE26346487FB2C97D68B401D4F0"/>
  </w:style>
  <w:style w:type="paragraph" w:customStyle="1" w:styleId="FB2D003397DE4C66A345B34F69584154">
    <w:name w:val="FB2D003397DE4C66A345B34F69584154"/>
  </w:style>
  <w:style w:type="character" w:styleId="Textodelmarcadordeposicin">
    <w:name w:val="Placeholder Text"/>
    <w:basedOn w:val="Fuentedeprrafopredeter"/>
    <w:uiPriority w:val="99"/>
    <w:semiHidden/>
    <w:rPr>
      <w:color w:val="2F5496" w:themeColor="accent1" w:themeShade="BF"/>
    </w:rPr>
  </w:style>
  <w:style w:type="paragraph" w:customStyle="1" w:styleId="424F6DD6A8E84303AD097E54CB85CA8E">
    <w:name w:val="424F6DD6A8E84303AD097E54CB85CA8E"/>
  </w:style>
  <w:style w:type="paragraph" w:customStyle="1" w:styleId="184B42FF48A443CBB72453ED66CA30B9">
    <w:name w:val="184B42FF48A443CBB72453ED66CA30B9"/>
  </w:style>
  <w:style w:type="paragraph" w:customStyle="1" w:styleId="0DBC4B06692F4E95B5FFD681ECDF4636">
    <w:name w:val="0DBC4B06692F4E95B5FFD681ECDF4636"/>
  </w:style>
  <w:style w:type="paragraph" w:customStyle="1" w:styleId="7C8225CE3C064D279C2CD477C6D3FB2A">
    <w:name w:val="7C8225CE3C064D279C2CD477C6D3FB2A"/>
  </w:style>
  <w:style w:type="paragraph" w:customStyle="1" w:styleId="C0319D0F483C4653898C5F828EE3CE23">
    <w:name w:val="C0319D0F483C4653898C5F828EE3CE23"/>
  </w:style>
  <w:style w:type="paragraph" w:customStyle="1" w:styleId="6A044446B687423E872E3E8B0E858C22">
    <w:name w:val="6A044446B687423E872E3E8B0E858C22"/>
  </w:style>
  <w:style w:type="paragraph" w:customStyle="1" w:styleId="D5091066F93B447EAE2346C64149E414">
    <w:name w:val="D5091066F93B447EAE2346C64149E414"/>
  </w:style>
  <w:style w:type="paragraph" w:customStyle="1" w:styleId="28B81ABD21364CA194945DCDE39591E0">
    <w:name w:val="28B81ABD21364CA194945DCDE39591E0"/>
  </w:style>
  <w:style w:type="paragraph" w:customStyle="1" w:styleId="F8ADF01006254076B9CE3C35DFA90C26">
    <w:name w:val="F8ADF01006254076B9CE3C35DFA90C26"/>
  </w:style>
  <w:style w:type="paragraph" w:customStyle="1" w:styleId="55AC47A42A4044BCAC50D664351C831A">
    <w:name w:val="55AC47A42A4044BCAC50D664351C831A"/>
  </w:style>
  <w:style w:type="paragraph" w:customStyle="1" w:styleId="1CA27C9C49FE45618B7790C2079473FD">
    <w:name w:val="1CA27C9C49FE45618B7790C2079473FD"/>
  </w:style>
  <w:style w:type="paragraph" w:customStyle="1" w:styleId="42F9ABAC2C064780B8813AD2D261E45D">
    <w:name w:val="42F9ABAC2C064780B8813AD2D261E45D"/>
  </w:style>
  <w:style w:type="paragraph" w:customStyle="1" w:styleId="304D313FF0BE4C2188E93B170740C1E6">
    <w:name w:val="304D313FF0BE4C2188E93B170740C1E6"/>
  </w:style>
  <w:style w:type="paragraph" w:customStyle="1" w:styleId="774016A3301C4D4FAE2F9FC5BEB892A9">
    <w:name w:val="774016A3301C4D4FAE2F9FC5BEB892A9"/>
  </w:style>
  <w:style w:type="paragraph" w:customStyle="1" w:styleId="B3DBA9FF32664CF0BD8CC84B1E98CC0E">
    <w:name w:val="B3DBA9FF32664CF0BD8CC84B1E98CC0E"/>
  </w:style>
  <w:style w:type="paragraph" w:customStyle="1" w:styleId="84C713EC9E5B44A7968D326DD53D1DC7">
    <w:name w:val="84C713EC9E5B44A7968D326DD53D1DC7"/>
  </w:style>
  <w:style w:type="paragraph" w:customStyle="1" w:styleId="7A957C26259A45CE8F2747B9FEF8DB96">
    <w:name w:val="7A957C26259A45CE8F2747B9FEF8DB96"/>
  </w:style>
  <w:style w:type="paragraph" w:customStyle="1" w:styleId="2516585C2F1D4DC5A6C48CC37055A12B">
    <w:name w:val="2516585C2F1D4DC5A6C48CC37055A12B"/>
  </w:style>
  <w:style w:type="paragraph" w:customStyle="1" w:styleId="5B7552F3CA524D25BF08FE1BB5F5203F">
    <w:name w:val="5B7552F3CA524D25BF08FE1BB5F5203F"/>
  </w:style>
  <w:style w:type="paragraph" w:customStyle="1" w:styleId="0C9EE02A14D242E5BEC5775BED50BE02">
    <w:name w:val="0C9EE02A14D242E5BEC5775BED50BE02"/>
  </w:style>
  <w:style w:type="paragraph" w:customStyle="1" w:styleId="D8FF40C70B1241A98F24C29CC419044A">
    <w:name w:val="D8FF40C70B1241A98F24C29CC419044A"/>
  </w:style>
  <w:style w:type="paragraph" w:customStyle="1" w:styleId="CA72ED2E35AE492081AC1A679D1C9066">
    <w:name w:val="CA72ED2E35AE492081AC1A679D1C9066"/>
  </w:style>
  <w:style w:type="paragraph" w:styleId="Listaconvietas">
    <w:name w:val="List Bullet"/>
    <w:basedOn w:val="Normal"/>
    <w:uiPriority w:val="4"/>
    <w:unhideWhenUsed/>
    <w:qFormat/>
    <w:pPr>
      <w:numPr>
        <w:numId w:val="1"/>
      </w:numPr>
      <w:spacing w:after="240" w:line="240" w:lineRule="auto"/>
      <w:contextualSpacing/>
    </w:pPr>
    <w:rPr>
      <w:color w:val="000000" w:themeColor="text1"/>
      <w:kern w:val="0"/>
      <w:sz w:val="16"/>
      <w:szCs w:val="20"/>
      <w:lang w:val="es-ES" w:eastAsia="ja-JP"/>
      <w14:ligatures w14:val="none"/>
    </w:rPr>
  </w:style>
  <w:style w:type="paragraph" w:customStyle="1" w:styleId="9D7DAB268241414BA1A05544EC48C30C">
    <w:name w:val="9D7DAB268241414BA1A05544EC48C30C"/>
  </w:style>
  <w:style w:type="paragraph" w:customStyle="1" w:styleId="544915E7CFE041A183366C1503795279">
    <w:name w:val="544915E7CFE041A183366C1503795279"/>
  </w:style>
  <w:style w:type="paragraph" w:customStyle="1" w:styleId="6E4A0406658C492ABED324F00C002BEE">
    <w:name w:val="6E4A0406658C492ABED324F00C002BEE"/>
  </w:style>
  <w:style w:type="paragraph" w:customStyle="1" w:styleId="CF1F576C79784456807E7AFB89CE33ED">
    <w:name w:val="CF1F576C79784456807E7AFB89CE33ED"/>
  </w:style>
  <w:style w:type="paragraph" w:customStyle="1" w:styleId="F3645801F9A242F39B98B7901D1E3434">
    <w:name w:val="F3645801F9A242F39B98B7901D1E3434"/>
  </w:style>
  <w:style w:type="paragraph" w:customStyle="1" w:styleId="918AC48884B54D438A564B513A05F5A2">
    <w:name w:val="918AC48884B54D438A564B513A05F5A2"/>
  </w:style>
  <w:style w:type="character" w:styleId="Textoennegrita">
    <w:name w:val="Strong"/>
    <w:basedOn w:val="Fuentedeprrafopredeter"/>
    <w:uiPriority w:val="10"/>
    <w:qFormat/>
    <w:rPr>
      <w:b/>
      <w:bCs/>
    </w:rPr>
  </w:style>
  <w:style w:type="paragraph" w:customStyle="1" w:styleId="5548FBF47EA84C12B37BDE39FB7A4F23">
    <w:name w:val="5548FBF47EA84C12B37BDE39FB7A4F23"/>
  </w:style>
  <w:style w:type="paragraph" w:customStyle="1" w:styleId="1EAD46071C064B08921052278906568B">
    <w:name w:val="1EAD46071C064B08921052278906568B"/>
  </w:style>
  <w:style w:type="paragraph" w:customStyle="1" w:styleId="A0CE6BB781304F2BB3175168BBF53C96">
    <w:name w:val="A0CE6BB781304F2BB3175168BBF53C96"/>
  </w:style>
  <w:style w:type="paragraph" w:customStyle="1" w:styleId="012A191B14F246F1B5F106F30FBC5245">
    <w:name w:val="012A191B14F246F1B5F106F30FBC5245"/>
  </w:style>
  <w:style w:type="paragraph" w:customStyle="1" w:styleId="B89151D48F7B430F83333A6A19A1F0CF">
    <w:name w:val="B89151D48F7B430F83333A6A19A1F0CF"/>
  </w:style>
  <w:style w:type="paragraph" w:customStyle="1" w:styleId="9EB982723D5B4211B3C5E78AE2139816">
    <w:name w:val="9EB982723D5B4211B3C5E78AE2139816"/>
  </w:style>
  <w:style w:type="paragraph" w:customStyle="1" w:styleId="82AD35DF69DB4188B3F476A01F97ADF6">
    <w:name w:val="82AD35DF69DB4188B3F476A01F97ADF6"/>
  </w:style>
  <w:style w:type="paragraph" w:customStyle="1" w:styleId="F390B3D9AAAD48F29297319936F2E13E">
    <w:name w:val="F390B3D9AAAD48F29297319936F2E13E"/>
    <w:rsid w:val="00DD58B6"/>
  </w:style>
  <w:style w:type="paragraph" w:customStyle="1" w:styleId="BD840674F88E4D90B51952DC68346290">
    <w:name w:val="BD840674F88E4D90B51952DC68346290"/>
    <w:rsid w:val="00DD58B6"/>
  </w:style>
  <w:style w:type="paragraph" w:customStyle="1" w:styleId="FA623605E754460EA161CFA40D6FF711">
    <w:name w:val="FA623605E754460EA161CFA40D6FF711"/>
    <w:rsid w:val="00DD58B6"/>
  </w:style>
  <w:style w:type="paragraph" w:customStyle="1" w:styleId="7F345DECFB934ABE88777941D9602B1A">
    <w:name w:val="7F345DECFB934ABE88777941D9602B1A"/>
    <w:rsid w:val="00DD58B6"/>
  </w:style>
  <w:style w:type="paragraph" w:customStyle="1" w:styleId="6D2AD870A42640728415574B2570D4A9">
    <w:name w:val="6D2AD870A42640728415574B2570D4A9"/>
    <w:rsid w:val="00DD58B6"/>
  </w:style>
  <w:style w:type="paragraph" w:customStyle="1" w:styleId="F8FEC1896A9D44EA8CFB8036EF2F171A">
    <w:name w:val="F8FEC1896A9D44EA8CFB8036EF2F171A"/>
    <w:rsid w:val="00DD58B6"/>
  </w:style>
  <w:style w:type="paragraph" w:customStyle="1" w:styleId="BF0422ECAE964EE8AB48A842548BB962">
    <w:name w:val="BF0422ECAE964EE8AB48A842548BB962"/>
    <w:rsid w:val="00DD58B6"/>
  </w:style>
  <w:style w:type="paragraph" w:customStyle="1" w:styleId="77D7DA0AD3984E9DBDED4E9CAE631865">
    <w:name w:val="77D7DA0AD3984E9DBDED4E9CAE631865"/>
    <w:rsid w:val="00DD58B6"/>
  </w:style>
  <w:style w:type="paragraph" w:customStyle="1" w:styleId="640B59A03C4749DC9BB170A01F4A28AB">
    <w:name w:val="640B59A03C4749DC9BB170A01F4A28AB"/>
    <w:rsid w:val="00DD58B6"/>
  </w:style>
  <w:style w:type="paragraph" w:customStyle="1" w:styleId="2222F8C5E8A64415B43C2D0FD339AD67">
    <w:name w:val="2222F8C5E8A64415B43C2D0FD339AD67"/>
    <w:rsid w:val="00DD5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6B97B-5355-48B6-A5FF-A15D93F9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B767FF5-1FF8-4A1D-A460-2409F5CA87D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Enunciado de trabajo (diseño moderno).dotx</Template>
  <TotalTime>0</TotalTime>
  <Pages>2</Pages>
  <Words>409</Words>
  <Characters>2255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2023-05-17T22:05:00Z</dcterms:created>
  <dcterms:modified xsi:type="dcterms:W3CDTF">2023-05-18T01:32:00Z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